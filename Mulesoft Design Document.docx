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1" w:rsidRPr="001E487A" w:rsidRDefault="00924CD1" w:rsidP="00924CD1">
      <w:pPr>
        <w:jc w:val="center"/>
        <w:rPr>
          <w:rFonts w:asciiTheme="minorHAnsi" w:hAnsiTheme="minorHAnsi" w:cstheme="minorHAnsi"/>
          <w:b/>
          <w:sz w:val="40"/>
        </w:rPr>
      </w:pPr>
      <w:bookmarkStart w:id="0" w:name="_Toc99264636"/>
    </w:p>
    <w:p w:rsidR="006B3A86" w:rsidRPr="001E487A" w:rsidRDefault="006B3A86" w:rsidP="006B3A86">
      <w:pPr>
        <w:rPr>
          <w:rFonts w:asciiTheme="minorHAnsi" w:hAnsiTheme="minorHAnsi" w:cstheme="minorHAnsi"/>
          <w:b/>
          <w:sz w:val="40"/>
        </w:rPr>
      </w:pPr>
    </w:p>
    <w:p w:rsidR="006B3A86" w:rsidRPr="001E487A" w:rsidRDefault="006B3A86" w:rsidP="006B3A86">
      <w:pPr>
        <w:rPr>
          <w:rFonts w:asciiTheme="minorHAnsi" w:hAnsiTheme="minorHAnsi" w:cstheme="minorHAnsi"/>
          <w:b/>
          <w:sz w:val="40"/>
        </w:rPr>
      </w:pPr>
    </w:p>
    <w:p w:rsidR="00924CD1" w:rsidRPr="001E487A" w:rsidRDefault="00D23965" w:rsidP="006B3A86">
      <w:pPr>
        <w:ind w:left="1440"/>
        <w:rPr>
          <w:rFonts w:asciiTheme="minorHAnsi" w:hAnsiTheme="minorHAnsi" w:cstheme="minorHAnsi"/>
          <w:b/>
          <w:sz w:val="44"/>
          <w:szCs w:val="44"/>
        </w:rPr>
      </w:pPr>
      <w:r w:rsidRPr="001E487A">
        <w:rPr>
          <w:rFonts w:asciiTheme="minorHAnsi" w:hAnsiTheme="minorHAnsi" w:cstheme="minorHAnsi"/>
          <w:b/>
          <w:sz w:val="44"/>
          <w:szCs w:val="44"/>
        </w:rPr>
        <w:t>Mulesoft</w:t>
      </w:r>
      <w:r w:rsidR="00924CD1" w:rsidRPr="001E487A">
        <w:rPr>
          <w:rFonts w:asciiTheme="minorHAnsi" w:hAnsiTheme="minorHAnsi" w:cstheme="minorHAnsi"/>
          <w:b/>
          <w:sz w:val="44"/>
          <w:szCs w:val="44"/>
        </w:rPr>
        <w:t xml:space="preserve"> Technical Design Document</w:t>
      </w:r>
    </w:p>
    <w:p w:rsidR="00924CD1" w:rsidRPr="008321B9" w:rsidRDefault="00924CD1" w:rsidP="00924CD1">
      <w:pPr>
        <w:rPr>
          <w:rFonts w:asciiTheme="minorHAnsi" w:hAnsiTheme="minorHAnsi" w:cstheme="minorHAnsi"/>
          <w:b/>
          <w:sz w:val="24"/>
        </w:rPr>
      </w:pPr>
    </w:p>
    <w:p w:rsidR="00924CD1" w:rsidRPr="008321B9" w:rsidRDefault="008321B9" w:rsidP="008321B9">
      <w:pPr>
        <w:ind w:left="1440"/>
        <w:rPr>
          <w:rFonts w:asciiTheme="minorHAnsi" w:hAnsiTheme="minorHAnsi" w:cstheme="minorHAnsi"/>
          <w:b/>
          <w:sz w:val="40"/>
          <w:szCs w:val="40"/>
        </w:rPr>
      </w:pPr>
      <w:r w:rsidRPr="008321B9">
        <w:rPr>
          <w:rFonts w:asciiTheme="minorHAnsi" w:hAnsiTheme="minorHAnsi" w:cstheme="minorHAnsi"/>
          <w:b/>
          <w:sz w:val="40"/>
          <w:szCs w:val="40"/>
        </w:rPr>
        <w:t xml:space="preserve">     </w:t>
      </w:r>
      <w:r w:rsidR="00924CD1" w:rsidRPr="008321B9">
        <w:rPr>
          <w:rFonts w:asciiTheme="minorHAnsi" w:hAnsiTheme="minorHAnsi" w:cstheme="minorHAnsi"/>
          <w:b/>
          <w:sz w:val="40"/>
          <w:szCs w:val="40"/>
          <w:u w:val="single"/>
        </w:rPr>
        <w:t>Project Name</w:t>
      </w:r>
      <w:r w:rsidR="00924CD1" w:rsidRPr="008321B9">
        <w:rPr>
          <w:rFonts w:asciiTheme="minorHAnsi" w:hAnsiTheme="minorHAnsi" w:cstheme="minorHAnsi"/>
          <w:b/>
          <w:sz w:val="40"/>
          <w:szCs w:val="40"/>
        </w:rPr>
        <w:t xml:space="preserve">: </w:t>
      </w:r>
      <w:r w:rsidR="00CA7106" w:rsidRPr="008321B9">
        <w:rPr>
          <w:rFonts w:asciiTheme="minorHAnsi" w:hAnsiTheme="minorHAnsi" w:cstheme="minorHAnsi"/>
          <w:b/>
          <w:sz w:val="40"/>
          <w:szCs w:val="40"/>
        </w:rPr>
        <w:t>Weather System API</w:t>
      </w: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6B3A86" w:rsidRPr="001E487A" w:rsidRDefault="006B3A86" w:rsidP="006B3A86">
      <w:pPr>
        <w:rPr>
          <w:rFonts w:asciiTheme="minorHAnsi" w:hAnsiTheme="minorHAnsi" w:cstheme="minorHAnsi"/>
        </w:rPr>
      </w:pP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597"/>
        <w:gridCol w:w="1843"/>
        <w:gridCol w:w="1843"/>
        <w:gridCol w:w="3969"/>
      </w:tblGrid>
      <w:tr w:rsidR="006B3A86" w:rsidRPr="001E487A" w:rsidTr="001E487A">
        <w:trPr>
          <w:cantSplit/>
          <w:tblHeader/>
        </w:trPr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</w:tcPr>
          <w:p w:rsidR="006B3A86" w:rsidRPr="001E487A" w:rsidRDefault="006B3A86" w:rsidP="001E487A">
            <w:pPr>
              <w:pStyle w:val="TableHeading"/>
              <w:spacing w:after="12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E487A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</w:tcPr>
          <w:p w:rsidR="006B3A86" w:rsidRPr="001E487A" w:rsidRDefault="006B3A86" w:rsidP="001E487A">
            <w:pPr>
              <w:pStyle w:val="TableHeading"/>
              <w:spacing w:after="12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E487A">
              <w:rPr>
                <w:rFonts w:asciiTheme="minorHAnsi" w:hAnsiTheme="minorHAnsi" w:cstheme="minorHAnsi"/>
                <w:sz w:val="28"/>
                <w:szCs w:val="28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</w:tcPr>
          <w:p w:rsidR="006B3A86" w:rsidRPr="001E487A" w:rsidRDefault="006B3A86" w:rsidP="001E487A">
            <w:pPr>
              <w:pStyle w:val="TableHeading"/>
              <w:spacing w:after="12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E487A">
              <w:rPr>
                <w:rFonts w:asciiTheme="minorHAnsi" w:hAnsiTheme="minorHAnsi" w:cstheme="minorHAnsi"/>
                <w:sz w:val="28"/>
                <w:szCs w:val="28"/>
              </w:rPr>
              <w:t>Version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</w:tcPr>
          <w:p w:rsidR="006B3A86" w:rsidRPr="001E487A" w:rsidRDefault="006B3A86" w:rsidP="001E487A">
            <w:pPr>
              <w:pStyle w:val="TableHeading"/>
              <w:spacing w:after="12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E487A">
              <w:rPr>
                <w:rFonts w:asciiTheme="minorHAnsi" w:hAnsiTheme="minorHAnsi" w:cstheme="minorHAnsi"/>
                <w:sz w:val="28"/>
                <w:szCs w:val="28"/>
              </w:rPr>
              <w:t>Change Reference</w:t>
            </w:r>
          </w:p>
        </w:tc>
      </w:tr>
      <w:tr w:rsidR="006B3A86" w:rsidRPr="001E487A" w:rsidTr="001E487A">
        <w:trPr>
          <w:cantSplit/>
        </w:trPr>
        <w:tc>
          <w:tcPr>
            <w:tcW w:w="1597" w:type="dxa"/>
            <w:tcBorders>
              <w:top w:val="nil"/>
            </w:tcBorders>
          </w:tcPr>
          <w:p w:rsidR="006B3A86" w:rsidRPr="001E487A" w:rsidRDefault="006B3A86" w:rsidP="006551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E487A">
              <w:rPr>
                <w:rFonts w:asciiTheme="minorHAnsi" w:hAnsiTheme="minorHAnsi" w:cstheme="minorHAnsi"/>
                <w:sz w:val="28"/>
                <w:szCs w:val="28"/>
              </w:rPr>
              <w:t>26/01/2020</w:t>
            </w:r>
          </w:p>
        </w:tc>
        <w:tc>
          <w:tcPr>
            <w:tcW w:w="1843" w:type="dxa"/>
            <w:tcBorders>
              <w:top w:val="nil"/>
            </w:tcBorders>
          </w:tcPr>
          <w:p w:rsidR="006B3A86" w:rsidRPr="001E487A" w:rsidRDefault="006B3A86" w:rsidP="001E487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E487A">
              <w:rPr>
                <w:rFonts w:asciiTheme="minorHAnsi" w:hAnsiTheme="minorHAnsi" w:cstheme="minorHAnsi"/>
                <w:sz w:val="28"/>
                <w:szCs w:val="28"/>
              </w:rPr>
              <w:t>Divya</w:t>
            </w:r>
            <w:proofErr w:type="spellEnd"/>
            <w:r w:rsidRPr="001E487A">
              <w:rPr>
                <w:rFonts w:asciiTheme="minorHAnsi" w:hAnsiTheme="minorHAnsi" w:cstheme="minorHAnsi"/>
                <w:sz w:val="28"/>
                <w:szCs w:val="28"/>
              </w:rPr>
              <w:t xml:space="preserve"> N</w:t>
            </w:r>
          </w:p>
        </w:tc>
        <w:tc>
          <w:tcPr>
            <w:tcW w:w="1843" w:type="dxa"/>
            <w:tcBorders>
              <w:top w:val="nil"/>
            </w:tcBorders>
          </w:tcPr>
          <w:p w:rsidR="006B3A86" w:rsidRPr="001E487A" w:rsidRDefault="006B3A86" w:rsidP="001E487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E487A">
              <w:rPr>
                <w:rFonts w:asciiTheme="minorHAnsi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3969" w:type="dxa"/>
            <w:tcBorders>
              <w:top w:val="nil"/>
            </w:tcBorders>
          </w:tcPr>
          <w:p w:rsidR="006B3A86" w:rsidRPr="001E487A" w:rsidRDefault="006B3A86" w:rsidP="001E487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E487A">
              <w:rPr>
                <w:rFonts w:asciiTheme="minorHAnsi" w:hAnsiTheme="minorHAnsi" w:cstheme="minorHAnsi"/>
                <w:sz w:val="28"/>
                <w:szCs w:val="28"/>
              </w:rPr>
              <w:t>Initial draft</w:t>
            </w:r>
          </w:p>
        </w:tc>
      </w:tr>
    </w:tbl>
    <w:p w:rsidR="006B3A86" w:rsidRPr="001E487A" w:rsidRDefault="006B3A86" w:rsidP="006B3A86">
      <w:pPr>
        <w:rPr>
          <w:rFonts w:asciiTheme="minorHAnsi" w:hAnsiTheme="minorHAnsi" w:cstheme="minorHAnsi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6C10D6" w:rsidRPr="001E487A" w:rsidRDefault="006C10D6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6C10D6" w:rsidRPr="001E487A" w:rsidRDefault="006C10D6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6C10D6" w:rsidRPr="001E487A" w:rsidRDefault="006C10D6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6C10D6" w:rsidRPr="001E487A" w:rsidRDefault="006C10D6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6C10D6" w:rsidRPr="001E487A" w:rsidRDefault="006C10D6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6C10D6" w:rsidRPr="001E487A" w:rsidRDefault="006C10D6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6C10D6" w:rsidRPr="001E487A" w:rsidRDefault="006C10D6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6C10D6" w:rsidRPr="001E487A" w:rsidRDefault="006C10D6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6C10D6" w:rsidRPr="001E487A" w:rsidRDefault="006C10D6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6C10D6" w:rsidRPr="001E487A" w:rsidRDefault="006C10D6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6C10D6" w:rsidRPr="001E487A" w:rsidRDefault="006C10D6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924CD1" w:rsidRPr="001E487A" w:rsidRDefault="00924CD1" w:rsidP="00924CD1">
      <w:pPr>
        <w:rPr>
          <w:rFonts w:asciiTheme="minorHAnsi" w:hAnsiTheme="minorHAnsi" w:cstheme="minorHAnsi"/>
          <w:b/>
          <w:sz w:val="24"/>
          <w:u w:val="single"/>
        </w:rPr>
      </w:pPr>
    </w:p>
    <w:p w:rsidR="0085522A" w:rsidRPr="001E487A" w:rsidRDefault="00AA68B0" w:rsidP="0085522A">
      <w:pPr>
        <w:pStyle w:val="Subtitle"/>
        <w:rPr>
          <w:rFonts w:asciiTheme="minorHAnsi" w:hAnsiTheme="minorHAnsi" w:cstheme="minorHAnsi"/>
          <w:sz w:val="36"/>
          <w:szCs w:val="36"/>
          <w:lang w:val="en-US"/>
        </w:rPr>
      </w:pPr>
      <w:r w:rsidRPr="001E487A">
        <w:rPr>
          <w:rFonts w:asciiTheme="minorHAnsi" w:hAnsiTheme="minorHAnsi" w:cstheme="minorHAnsi"/>
          <w:sz w:val="36"/>
          <w:szCs w:val="36"/>
          <w:lang w:val="en-US"/>
        </w:rPr>
        <w:lastRenderedPageBreak/>
        <w:t>Table of Contents</w:t>
      </w:r>
    </w:p>
    <w:p w:rsidR="00915E76" w:rsidRPr="001E487A" w:rsidRDefault="00915E76" w:rsidP="0085522A">
      <w:pPr>
        <w:pStyle w:val="Subtitle"/>
        <w:rPr>
          <w:rFonts w:asciiTheme="minorHAnsi" w:hAnsiTheme="minorHAnsi" w:cstheme="minorHAnsi"/>
          <w:sz w:val="36"/>
          <w:szCs w:val="36"/>
          <w:lang w:val="en-US"/>
        </w:rPr>
      </w:pPr>
      <w:r w:rsidRPr="001E487A">
        <w:rPr>
          <w:rFonts w:asciiTheme="minorHAnsi" w:hAnsiTheme="minorHAnsi" w:cstheme="minorHAnsi"/>
        </w:rPr>
        <w:tab/>
      </w:r>
    </w:p>
    <w:p w:rsidR="008873D3" w:rsidRPr="001E487A" w:rsidRDefault="00915E76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AU" w:eastAsia="en-AU"/>
        </w:rPr>
      </w:pPr>
      <w:r w:rsidRPr="001E487A">
        <w:rPr>
          <w:rFonts w:asciiTheme="minorHAnsi" w:hAnsiTheme="minorHAnsi" w:cstheme="minorHAnsi"/>
        </w:rPr>
        <w:fldChar w:fldCharType="begin"/>
      </w:r>
      <w:r w:rsidRPr="001E487A">
        <w:rPr>
          <w:rFonts w:asciiTheme="minorHAnsi" w:hAnsiTheme="minorHAnsi" w:cstheme="minorHAnsi"/>
        </w:rPr>
        <w:instrText xml:space="preserve"> TOC \o "1-3" \h \z \u </w:instrText>
      </w:r>
      <w:r w:rsidRPr="001E487A">
        <w:rPr>
          <w:rFonts w:asciiTheme="minorHAnsi" w:hAnsiTheme="minorHAnsi" w:cstheme="minorHAnsi"/>
        </w:rPr>
        <w:fldChar w:fldCharType="separate"/>
      </w:r>
      <w:hyperlink w:anchor="_Toc25141310" w:history="1"/>
    </w:p>
    <w:p w:rsidR="008873D3" w:rsidRPr="001E487A" w:rsidRDefault="009F110A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AU" w:eastAsia="en-AU"/>
        </w:rPr>
      </w:pPr>
      <w:hyperlink w:anchor="_Toc25141311" w:history="1">
        <w:r w:rsidR="008873D3" w:rsidRPr="001E487A">
          <w:rPr>
            <w:rStyle w:val="Hyperlink"/>
            <w:rFonts w:asciiTheme="minorHAnsi" w:hAnsiTheme="minorHAnsi" w:cstheme="minorHAnsi"/>
            <w:noProof/>
          </w:rPr>
          <w:t>Approval</w:t>
        </w:r>
        <w:r w:rsidR="008873D3" w:rsidRPr="001E487A">
          <w:rPr>
            <w:rFonts w:asciiTheme="minorHAnsi" w:hAnsiTheme="minorHAnsi" w:cstheme="minorHAnsi"/>
            <w:noProof/>
            <w:webHidden/>
          </w:rPr>
          <w:tab/>
        </w:r>
        <w:r w:rsidR="008873D3" w:rsidRPr="001E487A">
          <w:rPr>
            <w:rFonts w:asciiTheme="minorHAnsi" w:hAnsiTheme="minorHAnsi" w:cstheme="minorHAnsi"/>
            <w:noProof/>
            <w:webHidden/>
          </w:rPr>
          <w:fldChar w:fldCharType="begin"/>
        </w:r>
        <w:r w:rsidR="008873D3" w:rsidRPr="001E487A">
          <w:rPr>
            <w:rFonts w:asciiTheme="minorHAnsi" w:hAnsiTheme="minorHAnsi" w:cstheme="minorHAnsi"/>
            <w:noProof/>
            <w:webHidden/>
          </w:rPr>
          <w:instrText xml:space="preserve"> PAGEREF _Toc25141311 \h </w:instrText>
        </w:r>
        <w:r w:rsidR="008873D3" w:rsidRPr="001E487A">
          <w:rPr>
            <w:rFonts w:asciiTheme="minorHAnsi" w:hAnsiTheme="minorHAnsi" w:cstheme="minorHAnsi"/>
            <w:noProof/>
            <w:webHidden/>
          </w:rPr>
        </w:r>
        <w:r w:rsidR="008873D3" w:rsidRPr="001E48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8873D3" w:rsidRPr="001E487A">
          <w:rPr>
            <w:rFonts w:asciiTheme="minorHAnsi" w:hAnsiTheme="minorHAnsi" w:cstheme="minorHAnsi"/>
            <w:noProof/>
            <w:webHidden/>
          </w:rPr>
          <w:t>3</w:t>
        </w:r>
        <w:r w:rsidR="008873D3" w:rsidRPr="001E48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873D3" w:rsidRPr="001E487A" w:rsidRDefault="009F110A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AU" w:eastAsia="en-AU"/>
        </w:rPr>
      </w:pPr>
      <w:hyperlink w:anchor="_Toc25141313" w:history="1">
        <w:r w:rsidR="008873D3" w:rsidRPr="001E487A">
          <w:rPr>
            <w:rStyle w:val="Hyperlink"/>
            <w:rFonts w:asciiTheme="minorHAnsi" w:hAnsiTheme="minorHAnsi" w:cstheme="minorHAnsi"/>
            <w:noProof/>
          </w:rPr>
          <w:t>1.</w:t>
        </w:r>
        <w:r w:rsidR="008873D3" w:rsidRPr="001E487A">
          <w:rPr>
            <w:rFonts w:asciiTheme="minorHAnsi" w:eastAsiaTheme="minorEastAsia" w:hAnsiTheme="minorHAnsi" w:cstheme="minorHAnsi"/>
            <w:b w:val="0"/>
            <w:caps w:val="0"/>
            <w:noProof/>
            <w:sz w:val="22"/>
            <w:szCs w:val="22"/>
            <w:lang w:val="en-AU" w:eastAsia="en-AU"/>
          </w:rPr>
          <w:tab/>
        </w:r>
        <w:r w:rsidR="008873D3" w:rsidRPr="001E487A">
          <w:rPr>
            <w:rStyle w:val="Hyperlink"/>
            <w:rFonts w:asciiTheme="minorHAnsi" w:hAnsiTheme="minorHAnsi" w:cstheme="minorHAnsi"/>
            <w:noProof/>
          </w:rPr>
          <w:t>Introduction</w:t>
        </w:r>
        <w:r w:rsidR="008873D3" w:rsidRPr="001E487A">
          <w:rPr>
            <w:rFonts w:asciiTheme="minorHAnsi" w:hAnsiTheme="minorHAnsi" w:cstheme="minorHAnsi"/>
            <w:noProof/>
            <w:webHidden/>
          </w:rPr>
          <w:tab/>
        </w:r>
        <w:r w:rsidR="008873D3" w:rsidRPr="001E487A">
          <w:rPr>
            <w:rFonts w:asciiTheme="minorHAnsi" w:hAnsiTheme="minorHAnsi" w:cstheme="minorHAnsi"/>
            <w:noProof/>
            <w:webHidden/>
          </w:rPr>
          <w:fldChar w:fldCharType="begin"/>
        </w:r>
        <w:r w:rsidR="008873D3" w:rsidRPr="001E487A">
          <w:rPr>
            <w:rFonts w:asciiTheme="minorHAnsi" w:hAnsiTheme="minorHAnsi" w:cstheme="minorHAnsi"/>
            <w:noProof/>
            <w:webHidden/>
          </w:rPr>
          <w:instrText xml:space="preserve"> PAGEREF _Toc25141313 \h </w:instrText>
        </w:r>
        <w:r w:rsidR="008873D3" w:rsidRPr="001E487A">
          <w:rPr>
            <w:rFonts w:asciiTheme="minorHAnsi" w:hAnsiTheme="minorHAnsi" w:cstheme="minorHAnsi"/>
            <w:noProof/>
            <w:webHidden/>
          </w:rPr>
        </w:r>
        <w:r w:rsidR="008873D3" w:rsidRPr="001E48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8873D3" w:rsidRPr="001E487A">
          <w:rPr>
            <w:rFonts w:asciiTheme="minorHAnsi" w:hAnsiTheme="minorHAnsi" w:cstheme="minorHAnsi"/>
            <w:noProof/>
            <w:webHidden/>
          </w:rPr>
          <w:t>4</w:t>
        </w:r>
        <w:r w:rsidR="008873D3" w:rsidRPr="001E48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873D3" w:rsidRDefault="009F110A">
      <w:pPr>
        <w:pStyle w:val="TOC1"/>
        <w:tabs>
          <w:tab w:val="left" w:pos="400"/>
          <w:tab w:val="right" w:leader="dot" w:pos="10070"/>
        </w:tabs>
        <w:rPr>
          <w:rFonts w:asciiTheme="minorHAnsi" w:hAnsiTheme="minorHAnsi" w:cstheme="minorHAnsi"/>
          <w:noProof/>
        </w:rPr>
      </w:pPr>
      <w:hyperlink w:anchor="_Toc25141316" w:history="1">
        <w:r w:rsidR="004E6E8B">
          <w:rPr>
            <w:rStyle w:val="Hyperlink"/>
            <w:rFonts w:asciiTheme="minorHAnsi" w:hAnsiTheme="minorHAnsi" w:cstheme="minorHAnsi"/>
            <w:noProof/>
          </w:rPr>
          <w:t>2</w:t>
        </w:r>
        <w:r w:rsidR="008873D3" w:rsidRPr="001E487A">
          <w:rPr>
            <w:rStyle w:val="Hyperlink"/>
            <w:rFonts w:asciiTheme="minorHAnsi" w:hAnsiTheme="minorHAnsi" w:cstheme="minorHAnsi"/>
            <w:noProof/>
          </w:rPr>
          <w:t>.</w:t>
        </w:r>
        <w:r w:rsidR="008873D3" w:rsidRPr="001E487A">
          <w:rPr>
            <w:rFonts w:asciiTheme="minorHAnsi" w:eastAsiaTheme="minorEastAsia" w:hAnsiTheme="minorHAnsi" w:cstheme="minorHAnsi"/>
            <w:b w:val="0"/>
            <w:caps w:val="0"/>
            <w:noProof/>
            <w:sz w:val="22"/>
            <w:szCs w:val="22"/>
            <w:lang w:val="en-AU" w:eastAsia="en-AU"/>
          </w:rPr>
          <w:tab/>
        </w:r>
        <w:r w:rsidR="000718B6" w:rsidRPr="001E487A">
          <w:rPr>
            <w:rStyle w:val="Hyperlink"/>
            <w:rFonts w:asciiTheme="minorHAnsi" w:hAnsiTheme="minorHAnsi" w:cstheme="minorHAnsi"/>
            <w:noProof/>
          </w:rPr>
          <w:t>Mulesoft Design</w:t>
        </w:r>
        <w:r w:rsidR="008873D3" w:rsidRPr="001E487A">
          <w:rPr>
            <w:rFonts w:asciiTheme="minorHAnsi" w:hAnsiTheme="minorHAnsi" w:cstheme="minorHAnsi"/>
            <w:noProof/>
            <w:webHidden/>
          </w:rPr>
          <w:tab/>
        </w:r>
        <w:r w:rsidR="006C28B1" w:rsidRPr="001E487A">
          <w:rPr>
            <w:rFonts w:asciiTheme="minorHAnsi" w:hAnsiTheme="minorHAnsi" w:cstheme="minorHAnsi"/>
            <w:noProof/>
            <w:webHidden/>
          </w:rPr>
          <w:t>4</w:t>
        </w:r>
      </w:hyperlink>
    </w:p>
    <w:p w:rsidR="0011353C" w:rsidRPr="001E487A" w:rsidRDefault="009F110A" w:rsidP="0011353C">
      <w:pPr>
        <w:pStyle w:val="TOC1"/>
        <w:tabs>
          <w:tab w:val="left" w:pos="400"/>
          <w:tab w:val="right" w:leader="dot" w:pos="10070"/>
        </w:tabs>
        <w:rPr>
          <w:rFonts w:asciiTheme="minorHAnsi" w:hAnsiTheme="minorHAnsi" w:cstheme="minorHAnsi"/>
          <w:noProof/>
        </w:rPr>
      </w:pPr>
      <w:hyperlink w:anchor="_Toc25141318" w:history="1">
        <w:r w:rsidR="00E17657">
          <w:rPr>
            <w:rStyle w:val="Hyperlink"/>
            <w:rFonts w:asciiTheme="minorHAnsi" w:hAnsiTheme="minorHAnsi" w:cstheme="minorHAnsi"/>
            <w:noProof/>
          </w:rPr>
          <w:t>3</w:t>
        </w:r>
        <w:r w:rsidR="0011353C" w:rsidRPr="001E487A">
          <w:rPr>
            <w:rStyle w:val="Hyperlink"/>
            <w:rFonts w:asciiTheme="minorHAnsi" w:hAnsiTheme="minorHAnsi" w:cstheme="minorHAnsi"/>
            <w:noProof/>
          </w:rPr>
          <w:t>.</w:t>
        </w:r>
        <w:r w:rsidR="0011353C" w:rsidRPr="001E487A">
          <w:rPr>
            <w:rFonts w:asciiTheme="minorHAnsi" w:eastAsiaTheme="minorEastAsia" w:hAnsiTheme="minorHAnsi" w:cstheme="minorHAnsi"/>
            <w:b w:val="0"/>
            <w:caps w:val="0"/>
            <w:noProof/>
            <w:sz w:val="22"/>
            <w:szCs w:val="22"/>
            <w:lang w:val="en-AU" w:eastAsia="en-AU"/>
          </w:rPr>
          <w:tab/>
        </w:r>
        <w:r w:rsidR="0011353C" w:rsidRPr="001E487A">
          <w:rPr>
            <w:rFonts w:asciiTheme="minorHAnsi" w:eastAsiaTheme="minorEastAsia" w:hAnsiTheme="minorHAnsi" w:cstheme="minorHAnsi"/>
          </w:rPr>
          <w:t>MUNIT TESTS</w:t>
        </w:r>
        <w:r w:rsidR="0011353C" w:rsidRPr="001E487A">
          <w:rPr>
            <w:rFonts w:asciiTheme="minorHAnsi" w:hAnsiTheme="minorHAnsi" w:cstheme="minorHAnsi"/>
            <w:noProof/>
            <w:webHidden/>
          </w:rPr>
          <w:tab/>
        </w:r>
      </w:hyperlink>
      <w:r w:rsidR="00727AFC">
        <w:rPr>
          <w:rFonts w:asciiTheme="minorHAnsi" w:hAnsiTheme="minorHAnsi" w:cstheme="minorHAnsi"/>
          <w:noProof/>
        </w:rPr>
        <w:t>8</w:t>
      </w:r>
    </w:p>
    <w:p w:rsidR="006C28B1" w:rsidRPr="001E487A" w:rsidRDefault="009F110A" w:rsidP="006C28B1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AU" w:eastAsia="en-AU"/>
        </w:rPr>
      </w:pPr>
      <w:hyperlink w:anchor="_Toc25141319" w:history="1">
        <w:r w:rsidR="00E17657">
          <w:rPr>
            <w:rStyle w:val="Hyperlink"/>
            <w:rFonts w:asciiTheme="minorHAnsi" w:hAnsiTheme="minorHAnsi" w:cstheme="minorHAnsi"/>
            <w:noProof/>
          </w:rPr>
          <w:t>4</w:t>
        </w:r>
        <w:r w:rsidR="006C28B1" w:rsidRPr="001E487A">
          <w:rPr>
            <w:rStyle w:val="Hyperlink"/>
            <w:rFonts w:asciiTheme="minorHAnsi" w:hAnsiTheme="minorHAnsi" w:cstheme="minorHAnsi"/>
            <w:noProof/>
          </w:rPr>
          <w:t>.</w:t>
        </w:r>
        <w:r w:rsidR="006C28B1" w:rsidRPr="001E487A">
          <w:rPr>
            <w:rFonts w:asciiTheme="minorHAnsi" w:eastAsiaTheme="minorEastAsia" w:hAnsiTheme="minorHAnsi" w:cstheme="minorHAnsi"/>
            <w:b w:val="0"/>
            <w:caps w:val="0"/>
            <w:noProof/>
            <w:sz w:val="22"/>
            <w:szCs w:val="22"/>
            <w:lang w:val="en-AU" w:eastAsia="en-AU"/>
          </w:rPr>
          <w:tab/>
        </w:r>
        <w:r w:rsidR="006C28B1" w:rsidRPr="001E487A">
          <w:rPr>
            <w:rStyle w:val="Hyperlink"/>
            <w:rFonts w:asciiTheme="minorHAnsi" w:hAnsiTheme="minorHAnsi" w:cstheme="minorHAnsi"/>
          </w:rPr>
          <w:t>LOGGING</w:t>
        </w:r>
        <w:r w:rsidR="006C28B1" w:rsidRPr="001E487A">
          <w:rPr>
            <w:rFonts w:asciiTheme="minorHAnsi" w:hAnsiTheme="minorHAnsi" w:cstheme="minorHAnsi"/>
            <w:noProof/>
            <w:webHidden/>
          </w:rPr>
          <w:tab/>
        </w:r>
      </w:hyperlink>
      <w:r w:rsidR="00727AFC">
        <w:rPr>
          <w:rFonts w:asciiTheme="minorHAnsi" w:hAnsiTheme="minorHAnsi" w:cstheme="minorHAnsi"/>
          <w:noProof/>
        </w:rPr>
        <w:t>8</w:t>
      </w:r>
    </w:p>
    <w:p w:rsidR="006C28B1" w:rsidRPr="001E487A" w:rsidRDefault="009F110A" w:rsidP="006C28B1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AU" w:eastAsia="en-AU"/>
        </w:rPr>
      </w:pPr>
      <w:hyperlink w:anchor="_Toc25141319" w:history="1">
        <w:r w:rsidR="00E17657">
          <w:rPr>
            <w:rStyle w:val="Hyperlink"/>
            <w:rFonts w:asciiTheme="minorHAnsi" w:hAnsiTheme="minorHAnsi" w:cstheme="minorHAnsi"/>
            <w:noProof/>
          </w:rPr>
          <w:t>5</w:t>
        </w:r>
        <w:r w:rsidR="006C28B1" w:rsidRPr="001E487A">
          <w:rPr>
            <w:rStyle w:val="Hyperlink"/>
            <w:rFonts w:asciiTheme="minorHAnsi" w:hAnsiTheme="minorHAnsi" w:cstheme="minorHAnsi"/>
            <w:noProof/>
          </w:rPr>
          <w:t>.</w:t>
        </w:r>
        <w:r w:rsidR="006C28B1" w:rsidRPr="001E487A">
          <w:rPr>
            <w:rFonts w:asciiTheme="minorHAnsi" w:eastAsiaTheme="minorEastAsia" w:hAnsiTheme="minorHAnsi" w:cstheme="minorHAnsi"/>
            <w:b w:val="0"/>
            <w:caps w:val="0"/>
            <w:noProof/>
            <w:sz w:val="22"/>
            <w:szCs w:val="22"/>
            <w:lang w:val="en-AU" w:eastAsia="en-AU"/>
          </w:rPr>
          <w:tab/>
        </w:r>
        <w:r w:rsidR="006C28B1" w:rsidRPr="001E487A">
          <w:rPr>
            <w:rStyle w:val="Hyperlink"/>
            <w:rFonts w:asciiTheme="minorHAnsi" w:hAnsiTheme="minorHAnsi" w:cstheme="minorHAnsi"/>
            <w:noProof/>
          </w:rPr>
          <w:t xml:space="preserve">Error Handling </w:t>
        </w:r>
        <w:r w:rsidR="006C28B1" w:rsidRPr="001E487A">
          <w:rPr>
            <w:rFonts w:asciiTheme="minorHAnsi" w:hAnsiTheme="minorHAnsi" w:cstheme="minorHAnsi"/>
            <w:noProof/>
            <w:webHidden/>
          </w:rPr>
          <w:tab/>
        </w:r>
      </w:hyperlink>
      <w:r w:rsidR="00727AFC">
        <w:rPr>
          <w:rFonts w:asciiTheme="minorHAnsi" w:hAnsiTheme="minorHAnsi" w:cstheme="minorHAnsi"/>
          <w:noProof/>
        </w:rPr>
        <w:t>8</w:t>
      </w:r>
    </w:p>
    <w:p w:rsidR="008873D3" w:rsidRPr="001E487A" w:rsidRDefault="008873D3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AU" w:eastAsia="en-AU"/>
        </w:rPr>
      </w:pPr>
    </w:p>
    <w:p w:rsidR="008873D3" w:rsidRPr="001E487A" w:rsidRDefault="008873D3" w:rsidP="000718B6">
      <w:pPr>
        <w:pStyle w:val="TOC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AU" w:eastAsia="en-AU"/>
        </w:rPr>
      </w:pPr>
    </w:p>
    <w:p w:rsidR="00915E76" w:rsidRPr="001E487A" w:rsidRDefault="00915E76">
      <w:pPr>
        <w:rPr>
          <w:rFonts w:asciiTheme="minorHAnsi" w:hAnsiTheme="minorHAnsi" w:cstheme="minorHAnsi"/>
        </w:rPr>
      </w:pPr>
      <w:r w:rsidRPr="001E487A">
        <w:rPr>
          <w:rFonts w:asciiTheme="minorHAnsi" w:hAnsiTheme="minorHAnsi" w:cstheme="minorHAnsi"/>
          <w:b/>
          <w:bCs/>
          <w:noProof/>
        </w:rPr>
        <w:fldChar w:fldCharType="end"/>
      </w:r>
    </w:p>
    <w:p w:rsidR="002F69AC" w:rsidRPr="001E487A" w:rsidRDefault="00E663FC" w:rsidP="006B3A86">
      <w:pPr>
        <w:pStyle w:val="Heading1"/>
        <w:jc w:val="left"/>
        <w:rPr>
          <w:rFonts w:asciiTheme="minorHAnsi" w:hAnsiTheme="minorHAnsi" w:cstheme="minorHAnsi"/>
        </w:rPr>
      </w:pPr>
      <w:r w:rsidRPr="001E487A">
        <w:rPr>
          <w:rFonts w:asciiTheme="minorHAnsi" w:hAnsiTheme="minorHAnsi" w:cstheme="minorHAnsi"/>
          <w:bCs/>
        </w:rPr>
        <w:br w:type="page"/>
      </w:r>
      <w:bookmarkEnd w:id="0"/>
    </w:p>
    <w:p w:rsidR="00EA5424" w:rsidRPr="001E487A" w:rsidRDefault="00EA5424" w:rsidP="00EA5424">
      <w:pPr>
        <w:pStyle w:val="Heading3"/>
        <w:rPr>
          <w:rFonts w:asciiTheme="minorHAnsi" w:hAnsiTheme="minorHAnsi" w:cstheme="minorHAnsi"/>
        </w:rPr>
      </w:pPr>
    </w:p>
    <w:p w:rsidR="002F69AC" w:rsidRPr="008321B9" w:rsidRDefault="002F69AC" w:rsidP="00AA68B0">
      <w:pPr>
        <w:pStyle w:val="Heading1"/>
        <w:jc w:val="left"/>
        <w:rPr>
          <w:rFonts w:asciiTheme="minorHAnsi" w:hAnsiTheme="minorHAnsi" w:cstheme="minorHAnsi"/>
          <w:b w:val="0"/>
          <w:sz w:val="28"/>
          <w:szCs w:val="28"/>
          <w:u w:val="single"/>
        </w:rPr>
      </w:pPr>
      <w:bookmarkStart w:id="1" w:name="_Toc99264637"/>
      <w:bookmarkStart w:id="2" w:name="_Toc206410604"/>
      <w:bookmarkStart w:id="3" w:name="_Toc304227985"/>
      <w:bookmarkStart w:id="4" w:name="_Toc25141311"/>
      <w:r w:rsidRPr="008321B9">
        <w:rPr>
          <w:rFonts w:asciiTheme="minorHAnsi" w:hAnsiTheme="minorHAnsi" w:cstheme="minorHAnsi"/>
          <w:sz w:val="28"/>
          <w:szCs w:val="28"/>
        </w:rPr>
        <w:t>Approval</w:t>
      </w:r>
      <w:bookmarkEnd w:id="1"/>
      <w:bookmarkEnd w:id="2"/>
      <w:bookmarkEnd w:id="3"/>
      <w:bookmarkEnd w:id="4"/>
      <w:r w:rsidR="006B3A86" w:rsidRPr="008321B9">
        <w:rPr>
          <w:rFonts w:asciiTheme="minorHAnsi" w:hAnsiTheme="minorHAnsi" w:cstheme="minorHAnsi"/>
          <w:sz w:val="28"/>
          <w:szCs w:val="28"/>
        </w:rPr>
        <w:t>:</w:t>
      </w:r>
    </w:p>
    <w:p w:rsidR="002F69AC" w:rsidRPr="001E487A" w:rsidRDefault="002F69AC">
      <w:pPr>
        <w:rPr>
          <w:rFonts w:asciiTheme="minorHAnsi" w:hAnsiTheme="minorHAnsi" w:cstheme="minorHAnsi"/>
          <w:b/>
          <w:sz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1818"/>
        <w:gridCol w:w="3330"/>
        <w:gridCol w:w="3601"/>
      </w:tblGrid>
      <w:tr w:rsidR="00326CA6" w:rsidRPr="001E487A" w:rsidTr="001E487A">
        <w:tc>
          <w:tcPr>
            <w:tcW w:w="1818" w:type="dxa"/>
            <w:shd w:val="pct20" w:color="auto" w:fill="auto"/>
          </w:tcPr>
          <w:p w:rsidR="00326CA6" w:rsidRPr="001E487A" w:rsidRDefault="00326CA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330" w:type="dxa"/>
            <w:shd w:val="pct20" w:color="auto" w:fill="auto"/>
          </w:tcPr>
          <w:p w:rsidR="00326CA6" w:rsidRPr="001E487A" w:rsidRDefault="00326CA6" w:rsidP="001E487A">
            <w:pPr>
              <w:pStyle w:val="Table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E487A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601" w:type="dxa"/>
            <w:shd w:val="pct20" w:color="auto" w:fill="auto"/>
          </w:tcPr>
          <w:p w:rsidR="00326CA6" w:rsidRPr="001E487A" w:rsidRDefault="00326CA6" w:rsidP="001E48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E487A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</w:tr>
      <w:tr w:rsidR="00326CA6" w:rsidRPr="001E487A" w:rsidTr="001E487A">
        <w:trPr>
          <w:trHeight w:val="413"/>
        </w:trPr>
        <w:tc>
          <w:tcPr>
            <w:tcW w:w="1818" w:type="dxa"/>
            <w:shd w:val="clear" w:color="auto" w:fill="CCCCCC"/>
          </w:tcPr>
          <w:p w:rsidR="00326CA6" w:rsidRPr="001E487A" w:rsidRDefault="00326CA6" w:rsidP="001E48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E487A">
              <w:rPr>
                <w:rFonts w:asciiTheme="minorHAnsi" w:hAnsiTheme="minorHAnsi" w:cstheme="minorHAnsi"/>
                <w:b/>
                <w:sz w:val="24"/>
                <w:szCs w:val="24"/>
              </w:rPr>
              <w:t>Created By:</w:t>
            </w:r>
          </w:p>
        </w:tc>
        <w:tc>
          <w:tcPr>
            <w:tcW w:w="3330" w:type="dxa"/>
          </w:tcPr>
          <w:p w:rsidR="00326CA6" w:rsidRPr="001E487A" w:rsidRDefault="00CA7106" w:rsidP="001E487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E487A">
              <w:rPr>
                <w:rFonts w:asciiTheme="minorHAnsi" w:hAnsiTheme="minorHAnsi" w:cstheme="minorHAnsi"/>
                <w:sz w:val="24"/>
                <w:szCs w:val="24"/>
              </w:rPr>
              <w:t>Divya</w:t>
            </w:r>
            <w:proofErr w:type="spellEnd"/>
            <w:r w:rsidR="006B3A86" w:rsidRPr="001E487A">
              <w:rPr>
                <w:rFonts w:asciiTheme="minorHAnsi" w:hAnsiTheme="minorHAnsi" w:cstheme="minorHAnsi"/>
                <w:sz w:val="24"/>
                <w:szCs w:val="24"/>
              </w:rPr>
              <w:t xml:space="preserve"> N</w:t>
            </w:r>
          </w:p>
        </w:tc>
        <w:tc>
          <w:tcPr>
            <w:tcW w:w="3601" w:type="dxa"/>
          </w:tcPr>
          <w:p w:rsidR="00326CA6" w:rsidRPr="001E487A" w:rsidRDefault="00326CA6" w:rsidP="00CA710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E487A">
              <w:rPr>
                <w:rFonts w:asciiTheme="minorHAnsi" w:hAnsiTheme="minorHAnsi" w:cstheme="minorHAnsi"/>
                <w:sz w:val="24"/>
                <w:szCs w:val="24"/>
              </w:rPr>
              <w:t xml:space="preserve">Creation Date: </w:t>
            </w:r>
            <w:r w:rsidR="006B3A86" w:rsidRPr="001E487A">
              <w:rPr>
                <w:rFonts w:asciiTheme="minorHAnsi" w:hAnsiTheme="minorHAnsi" w:cstheme="minorHAnsi"/>
                <w:sz w:val="24"/>
                <w:szCs w:val="24"/>
              </w:rPr>
              <w:t>26</w:t>
            </w:r>
            <w:r w:rsidRPr="001E487A">
              <w:rPr>
                <w:rFonts w:asciiTheme="minorHAnsi" w:hAnsiTheme="minorHAnsi" w:cstheme="minorHAnsi"/>
                <w:sz w:val="24"/>
                <w:szCs w:val="24"/>
              </w:rPr>
              <w:t xml:space="preserve">th </w:t>
            </w:r>
            <w:r w:rsidR="00CA7106" w:rsidRPr="001E487A">
              <w:rPr>
                <w:rFonts w:asciiTheme="minorHAnsi" w:hAnsiTheme="minorHAnsi" w:cstheme="minorHAnsi"/>
                <w:sz w:val="24"/>
                <w:szCs w:val="24"/>
              </w:rPr>
              <w:t>January 2020</w:t>
            </w:r>
          </w:p>
        </w:tc>
      </w:tr>
      <w:tr w:rsidR="00326CA6" w:rsidRPr="001E487A" w:rsidTr="001E487A">
        <w:trPr>
          <w:trHeight w:val="287"/>
        </w:trPr>
        <w:tc>
          <w:tcPr>
            <w:tcW w:w="1818" w:type="dxa"/>
            <w:shd w:val="clear" w:color="auto" w:fill="CCCCCC"/>
          </w:tcPr>
          <w:p w:rsidR="00326CA6" w:rsidRPr="001E487A" w:rsidRDefault="00326CA6" w:rsidP="001E48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E487A">
              <w:rPr>
                <w:rFonts w:asciiTheme="minorHAnsi" w:hAnsiTheme="minorHAnsi" w:cstheme="minorHAnsi"/>
                <w:b/>
                <w:sz w:val="24"/>
                <w:szCs w:val="24"/>
              </w:rPr>
              <w:t>Updated By</w:t>
            </w:r>
          </w:p>
        </w:tc>
        <w:tc>
          <w:tcPr>
            <w:tcW w:w="3330" w:type="dxa"/>
          </w:tcPr>
          <w:p w:rsidR="00326CA6" w:rsidRPr="001E487A" w:rsidRDefault="00326CA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</w:tcPr>
          <w:p w:rsidR="00326CA6" w:rsidRPr="001E487A" w:rsidRDefault="00326CA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A72EB" w:rsidRPr="001E487A" w:rsidTr="001E487A">
        <w:trPr>
          <w:trHeight w:val="287"/>
        </w:trPr>
        <w:tc>
          <w:tcPr>
            <w:tcW w:w="1818" w:type="dxa"/>
            <w:shd w:val="clear" w:color="auto" w:fill="CCCCCC"/>
          </w:tcPr>
          <w:p w:rsidR="00FA72EB" w:rsidRPr="001E487A" w:rsidRDefault="00FA72EB" w:rsidP="001E48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E487A">
              <w:rPr>
                <w:rFonts w:asciiTheme="minorHAnsi" w:hAnsiTheme="minorHAnsi" w:cstheme="minorHAnsi"/>
                <w:b/>
                <w:sz w:val="24"/>
                <w:szCs w:val="24"/>
              </w:rPr>
              <w:t>Reviewed By:</w:t>
            </w:r>
          </w:p>
        </w:tc>
        <w:tc>
          <w:tcPr>
            <w:tcW w:w="3330" w:type="dxa"/>
          </w:tcPr>
          <w:p w:rsidR="00FA72EB" w:rsidRPr="001E487A" w:rsidRDefault="00FA72E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</w:tcPr>
          <w:p w:rsidR="00FA72EB" w:rsidRPr="001E487A" w:rsidRDefault="00FA72E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26CA6" w:rsidRPr="001E487A" w:rsidTr="001E487A">
        <w:trPr>
          <w:trHeight w:val="413"/>
        </w:trPr>
        <w:tc>
          <w:tcPr>
            <w:tcW w:w="1818" w:type="dxa"/>
            <w:shd w:val="clear" w:color="auto" w:fill="CCCCCC"/>
          </w:tcPr>
          <w:p w:rsidR="00326CA6" w:rsidRPr="001E487A" w:rsidRDefault="00326CA6" w:rsidP="001E48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E487A">
              <w:rPr>
                <w:rFonts w:asciiTheme="minorHAnsi" w:hAnsiTheme="minorHAnsi" w:cstheme="minorHAnsi"/>
                <w:b/>
                <w:sz w:val="24"/>
                <w:szCs w:val="24"/>
              </w:rPr>
              <w:t>Approved By:</w:t>
            </w:r>
          </w:p>
        </w:tc>
        <w:tc>
          <w:tcPr>
            <w:tcW w:w="3330" w:type="dxa"/>
          </w:tcPr>
          <w:p w:rsidR="00326CA6" w:rsidRPr="001E487A" w:rsidRDefault="00326CA6" w:rsidP="00241B9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</w:tcPr>
          <w:p w:rsidR="00326CA6" w:rsidRPr="001E487A" w:rsidRDefault="00326CA6" w:rsidP="007D1C02">
            <w:pPr>
              <w:pStyle w:val="TableHeading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F69AC" w:rsidRPr="001E487A" w:rsidRDefault="002F69AC">
      <w:pPr>
        <w:rPr>
          <w:rFonts w:asciiTheme="minorHAnsi" w:hAnsiTheme="minorHAnsi" w:cstheme="minorHAnsi"/>
          <w:b/>
          <w:sz w:val="24"/>
          <w:u w:val="single"/>
        </w:rPr>
      </w:pPr>
    </w:p>
    <w:p w:rsidR="002F69AC" w:rsidRPr="001E487A" w:rsidRDefault="002F69AC">
      <w:pPr>
        <w:rPr>
          <w:rFonts w:asciiTheme="minorHAnsi" w:hAnsiTheme="minorHAnsi" w:cstheme="minorHAnsi"/>
          <w:b/>
          <w:sz w:val="24"/>
          <w:u w:val="single"/>
        </w:rPr>
      </w:pPr>
    </w:p>
    <w:p w:rsidR="006D7DAB" w:rsidRPr="001E487A" w:rsidRDefault="006D7DAB">
      <w:pPr>
        <w:rPr>
          <w:rFonts w:asciiTheme="minorHAnsi" w:hAnsiTheme="minorHAnsi" w:cstheme="minorHAnsi"/>
          <w:b/>
          <w:sz w:val="24"/>
          <w:u w:val="single"/>
        </w:rPr>
      </w:pPr>
    </w:p>
    <w:p w:rsidR="006D7DAB" w:rsidRPr="001E487A" w:rsidRDefault="006D7DAB">
      <w:pPr>
        <w:rPr>
          <w:rFonts w:asciiTheme="minorHAnsi" w:hAnsiTheme="minorHAnsi" w:cstheme="minorHAnsi"/>
          <w:b/>
          <w:sz w:val="24"/>
          <w:u w:val="single"/>
        </w:rPr>
      </w:pPr>
    </w:p>
    <w:p w:rsidR="002F69AC" w:rsidRPr="001E487A" w:rsidRDefault="002F69AC">
      <w:pPr>
        <w:rPr>
          <w:rFonts w:asciiTheme="minorHAnsi" w:hAnsiTheme="minorHAnsi" w:cstheme="minorHAnsi"/>
          <w:b/>
          <w:sz w:val="24"/>
          <w:u w:val="single"/>
        </w:rPr>
      </w:pPr>
    </w:p>
    <w:p w:rsidR="00B446DA" w:rsidRPr="001E487A" w:rsidRDefault="00B446DA">
      <w:pPr>
        <w:rPr>
          <w:rFonts w:asciiTheme="minorHAnsi" w:hAnsiTheme="minorHAnsi" w:cstheme="minorHAnsi"/>
          <w:b/>
          <w:sz w:val="24"/>
          <w:u w:val="single"/>
        </w:rPr>
      </w:pPr>
    </w:p>
    <w:p w:rsidR="00B446DA" w:rsidRPr="001E487A" w:rsidRDefault="00B446DA" w:rsidP="00B546C1">
      <w:pPr>
        <w:jc w:val="both"/>
        <w:rPr>
          <w:rFonts w:asciiTheme="minorHAnsi" w:hAnsiTheme="minorHAnsi" w:cstheme="minorHAnsi"/>
          <w:sz w:val="24"/>
        </w:rPr>
      </w:pPr>
    </w:p>
    <w:p w:rsidR="00B446DA" w:rsidRPr="001E487A" w:rsidRDefault="00B446DA" w:rsidP="00B446DA">
      <w:pPr>
        <w:rPr>
          <w:rFonts w:asciiTheme="minorHAnsi" w:hAnsiTheme="minorHAnsi" w:cstheme="minorHAnsi"/>
          <w:sz w:val="24"/>
        </w:rPr>
      </w:pPr>
    </w:p>
    <w:p w:rsidR="00B446DA" w:rsidRPr="001E487A" w:rsidRDefault="00B446DA" w:rsidP="00B446DA">
      <w:pPr>
        <w:rPr>
          <w:rFonts w:asciiTheme="minorHAnsi" w:hAnsiTheme="minorHAnsi" w:cstheme="minorHAnsi"/>
          <w:sz w:val="24"/>
        </w:rPr>
      </w:pPr>
    </w:p>
    <w:p w:rsidR="00B446DA" w:rsidRPr="001E487A" w:rsidRDefault="00B446DA" w:rsidP="00B446DA">
      <w:pPr>
        <w:rPr>
          <w:rFonts w:asciiTheme="minorHAnsi" w:hAnsiTheme="minorHAnsi" w:cstheme="minorHAnsi"/>
          <w:sz w:val="24"/>
        </w:rPr>
      </w:pPr>
    </w:p>
    <w:p w:rsidR="00924B3B" w:rsidRPr="001E487A" w:rsidRDefault="00B446DA" w:rsidP="000D0D03">
      <w:pPr>
        <w:tabs>
          <w:tab w:val="left" w:pos="2040"/>
        </w:tabs>
        <w:rPr>
          <w:rFonts w:asciiTheme="minorHAnsi" w:hAnsiTheme="minorHAnsi" w:cstheme="minorHAnsi"/>
          <w:sz w:val="24"/>
        </w:rPr>
      </w:pPr>
      <w:r w:rsidRPr="001E487A">
        <w:rPr>
          <w:rFonts w:asciiTheme="minorHAnsi" w:hAnsiTheme="minorHAnsi" w:cstheme="minorHAnsi"/>
          <w:sz w:val="24"/>
        </w:rPr>
        <w:tab/>
      </w:r>
    </w:p>
    <w:p w:rsidR="000D0D03" w:rsidRPr="001E487A" w:rsidRDefault="000D0D03" w:rsidP="000D0D03">
      <w:pPr>
        <w:tabs>
          <w:tab w:val="left" w:pos="2040"/>
        </w:tabs>
        <w:rPr>
          <w:rFonts w:asciiTheme="minorHAnsi" w:hAnsiTheme="minorHAnsi" w:cstheme="minorHAnsi"/>
          <w:sz w:val="24"/>
        </w:rPr>
      </w:pPr>
    </w:p>
    <w:p w:rsidR="000D0D03" w:rsidRPr="001E487A" w:rsidRDefault="000D0D03" w:rsidP="000D0D03">
      <w:pPr>
        <w:tabs>
          <w:tab w:val="left" w:pos="2040"/>
        </w:tabs>
        <w:rPr>
          <w:rFonts w:asciiTheme="minorHAnsi" w:hAnsiTheme="minorHAnsi" w:cstheme="minorHAnsi"/>
          <w:sz w:val="24"/>
        </w:rPr>
      </w:pPr>
    </w:p>
    <w:p w:rsidR="000D0D03" w:rsidRPr="001E487A" w:rsidRDefault="000D0D03" w:rsidP="000D0D03">
      <w:pPr>
        <w:tabs>
          <w:tab w:val="left" w:pos="2040"/>
        </w:tabs>
        <w:rPr>
          <w:rFonts w:asciiTheme="minorHAnsi" w:hAnsiTheme="minorHAnsi" w:cstheme="minorHAnsi"/>
          <w:sz w:val="24"/>
        </w:rPr>
      </w:pPr>
    </w:p>
    <w:p w:rsidR="000D0D03" w:rsidRPr="001E487A" w:rsidRDefault="000D0D03" w:rsidP="000D0D03">
      <w:pPr>
        <w:tabs>
          <w:tab w:val="left" w:pos="2040"/>
        </w:tabs>
        <w:rPr>
          <w:rFonts w:asciiTheme="minorHAnsi" w:hAnsiTheme="minorHAnsi" w:cstheme="minorHAnsi"/>
          <w:sz w:val="24"/>
        </w:rPr>
      </w:pPr>
    </w:p>
    <w:p w:rsidR="000D0D03" w:rsidRPr="001E487A" w:rsidRDefault="000D0D03" w:rsidP="000D0D03">
      <w:pPr>
        <w:tabs>
          <w:tab w:val="left" w:pos="2040"/>
        </w:tabs>
        <w:rPr>
          <w:rFonts w:asciiTheme="minorHAnsi" w:hAnsiTheme="minorHAnsi" w:cstheme="minorHAnsi"/>
          <w:sz w:val="24"/>
        </w:rPr>
      </w:pPr>
    </w:p>
    <w:p w:rsidR="000D0D03" w:rsidRPr="001E487A" w:rsidRDefault="000D0D03" w:rsidP="000D0D03">
      <w:pPr>
        <w:tabs>
          <w:tab w:val="left" w:pos="2040"/>
        </w:tabs>
        <w:rPr>
          <w:rFonts w:asciiTheme="minorHAnsi" w:hAnsiTheme="minorHAnsi" w:cstheme="minorHAnsi"/>
          <w:sz w:val="24"/>
        </w:rPr>
      </w:pPr>
    </w:p>
    <w:p w:rsidR="000D0D03" w:rsidRPr="001E487A" w:rsidRDefault="000D0D03" w:rsidP="000D0D03">
      <w:pPr>
        <w:tabs>
          <w:tab w:val="left" w:pos="2040"/>
        </w:tabs>
        <w:rPr>
          <w:rFonts w:asciiTheme="minorHAnsi" w:hAnsiTheme="minorHAnsi" w:cstheme="minorHAnsi"/>
          <w:sz w:val="24"/>
        </w:rPr>
      </w:pPr>
    </w:p>
    <w:p w:rsidR="000D0D03" w:rsidRPr="001E487A" w:rsidRDefault="000D0D03" w:rsidP="000D0D03">
      <w:pPr>
        <w:tabs>
          <w:tab w:val="left" w:pos="2040"/>
        </w:tabs>
        <w:rPr>
          <w:rFonts w:asciiTheme="minorHAnsi" w:hAnsiTheme="minorHAnsi" w:cstheme="minorHAnsi"/>
          <w:sz w:val="24"/>
        </w:rPr>
      </w:pPr>
    </w:p>
    <w:p w:rsidR="000D0D03" w:rsidRPr="001E487A" w:rsidRDefault="000D0D03" w:rsidP="000D0D03">
      <w:pPr>
        <w:tabs>
          <w:tab w:val="left" w:pos="2040"/>
        </w:tabs>
        <w:rPr>
          <w:rFonts w:asciiTheme="minorHAnsi" w:hAnsiTheme="minorHAnsi" w:cstheme="minorHAnsi"/>
          <w:sz w:val="24"/>
        </w:rPr>
      </w:pPr>
    </w:p>
    <w:p w:rsidR="000D0D03" w:rsidRPr="001E487A" w:rsidRDefault="000D0D03" w:rsidP="000D0D03">
      <w:pPr>
        <w:tabs>
          <w:tab w:val="left" w:pos="2040"/>
        </w:tabs>
        <w:rPr>
          <w:rFonts w:asciiTheme="minorHAnsi" w:hAnsiTheme="minorHAnsi" w:cstheme="minorHAnsi"/>
          <w:sz w:val="24"/>
        </w:rPr>
      </w:pPr>
    </w:p>
    <w:p w:rsidR="000D0D03" w:rsidRPr="001E487A" w:rsidRDefault="000D0D03" w:rsidP="000D0D03">
      <w:pPr>
        <w:tabs>
          <w:tab w:val="left" w:pos="2040"/>
        </w:tabs>
        <w:rPr>
          <w:rFonts w:asciiTheme="minorHAnsi" w:hAnsiTheme="minorHAnsi" w:cstheme="minorHAnsi"/>
          <w:sz w:val="24"/>
        </w:rPr>
      </w:pPr>
    </w:p>
    <w:p w:rsidR="000D0D03" w:rsidRPr="001E487A" w:rsidRDefault="000D0D03" w:rsidP="000D0D03">
      <w:pPr>
        <w:tabs>
          <w:tab w:val="left" w:pos="2040"/>
        </w:tabs>
        <w:rPr>
          <w:rFonts w:asciiTheme="minorHAnsi" w:hAnsiTheme="minorHAnsi" w:cstheme="minorHAnsi"/>
          <w:sz w:val="24"/>
        </w:rPr>
      </w:pPr>
    </w:p>
    <w:p w:rsidR="000D0D03" w:rsidRPr="001E487A" w:rsidRDefault="000D0D03" w:rsidP="000D0D03">
      <w:pPr>
        <w:tabs>
          <w:tab w:val="left" w:pos="2040"/>
        </w:tabs>
        <w:rPr>
          <w:rFonts w:asciiTheme="minorHAnsi" w:hAnsiTheme="minorHAnsi" w:cstheme="minorHAnsi"/>
          <w:sz w:val="24"/>
        </w:rPr>
      </w:pPr>
    </w:p>
    <w:p w:rsidR="00924B3B" w:rsidRPr="001E487A" w:rsidRDefault="00924B3B">
      <w:pPr>
        <w:rPr>
          <w:rFonts w:asciiTheme="minorHAnsi" w:hAnsiTheme="minorHAnsi" w:cstheme="minorHAnsi"/>
        </w:rPr>
      </w:pPr>
    </w:p>
    <w:p w:rsidR="00924B3B" w:rsidRPr="001E487A" w:rsidRDefault="00924B3B">
      <w:pPr>
        <w:rPr>
          <w:rFonts w:asciiTheme="minorHAnsi" w:hAnsiTheme="minorHAnsi" w:cstheme="minorHAnsi"/>
        </w:rPr>
      </w:pPr>
    </w:p>
    <w:p w:rsidR="00924B3B" w:rsidRPr="001E487A" w:rsidRDefault="00924B3B">
      <w:pPr>
        <w:rPr>
          <w:rFonts w:asciiTheme="minorHAnsi" w:hAnsiTheme="minorHAnsi" w:cstheme="minorHAnsi"/>
        </w:rPr>
      </w:pPr>
    </w:p>
    <w:p w:rsidR="00924B3B" w:rsidRPr="001E487A" w:rsidRDefault="00924B3B">
      <w:pPr>
        <w:rPr>
          <w:rFonts w:asciiTheme="minorHAnsi" w:hAnsiTheme="minorHAnsi" w:cstheme="minorHAnsi"/>
        </w:rPr>
      </w:pPr>
    </w:p>
    <w:p w:rsidR="00B5357E" w:rsidRPr="001E487A" w:rsidRDefault="00B5357E">
      <w:pPr>
        <w:rPr>
          <w:rFonts w:asciiTheme="minorHAnsi" w:hAnsiTheme="minorHAnsi" w:cstheme="minorHAnsi"/>
        </w:rPr>
      </w:pPr>
    </w:p>
    <w:p w:rsidR="00B5357E" w:rsidRPr="001E487A" w:rsidRDefault="00B5357E">
      <w:pPr>
        <w:rPr>
          <w:rFonts w:asciiTheme="minorHAnsi" w:hAnsiTheme="minorHAnsi" w:cstheme="minorHAnsi"/>
        </w:rPr>
      </w:pPr>
    </w:p>
    <w:p w:rsidR="00924B3B" w:rsidRPr="001E487A" w:rsidRDefault="00924B3B">
      <w:pPr>
        <w:rPr>
          <w:rFonts w:asciiTheme="minorHAnsi" w:hAnsiTheme="minorHAnsi" w:cstheme="minorHAnsi"/>
        </w:rPr>
      </w:pPr>
    </w:p>
    <w:p w:rsidR="00924B3B" w:rsidRPr="001E487A" w:rsidRDefault="00924B3B">
      <w:pPr>
        <w:rPr>
          <w:rFonts w:asciiTheme="minorHAnsi" w:hAnsiTheme="minorHAnsi" w:cstheme="minorHAnsi"/>
        </w:rPr>
      </w:pPr>
    </w:p>
    <w:p w:rsidR="00D62C41" w:rsidRPr="001E487A" w:rsidRDefault="00D62C41">
      <w:pPr>
        <w:rPr>
          <w:rFonts w:asciiTheme="minorHAnsi" w:hAnsiTheme="minorHAnsi" w:cstheme="minorHAnsi"/>
        </w:rPr>
      </w:pPr>
    </w:p>
    <w:p w:rsidR="00D62C41" w:rsidRPr="001E487A" w:rsidRDefault="00D62C41">
      <w:pPr>
        <w:rPr>
          <w:rFonts w:asciiTheme="minorHAnsi" w:hAnsiTheme="minorHAnsi" w:cstheme="minorHAnsi"/>
        </w:rPr>
      </w:pPr>
    </w:p>
    <w:p w:rsidR="00D62C41" w:rsidRPr="001E487A" w:rsidRDefault="00D62C41">
      <w:pPr>
        <w:rPr>
          <w:rFonts w:asciiTheme="minorHAnsi" w:hAnsiTheme="minorHAnsi" w:cstheme="minorHAnsi"/>
        </w:rPr>
      </w:pPr>
    </w:p>
    <w:p w:rsidR="00D62C41" w:rsidRPr="001E487A" w:rsidRDefault="00D62C41">
      <w:pPr>
        <w:rPr>
          <w:rFonts w:asciiTheme="minorHAnsi" w:hAnsiTheme="minorHAnsi" w:cstheme="minorHAnsi"/>
        </w:rPr>
      </w:pPr>
    </w:p>
    <w:p w:rsidR="00D62C41" w:rsidRPr="001E487A" w:rsidRDefault="00D62C41">
      <w:pPr>
        <w:rPr>
          <w:rFonts w:asciiTheme="minorHAnsi" w:hAnsiTheme="minorHAnsi" w:cstheme="minorHAnsi"/>
        </w:rPr>
      </w:pPr>
    </w:p>
    <w:p w:rsidR="00F45CE6" w:rsidRPr="001E487A" w:rsidRDefault="00F45CE6">
      <w:pPr>
        <w:rPr>
          <w:rFonts w:asciiTheme="minorHAnsi" w:hAnsiTheme="minorHAnsi" w:cstheme="minorHAnsi"/>
          <w:sz w:val="24"/>
          <w:szCs w:val="24"/>
        </w:rPr>
      </w:pPr>
    </w:p>
    <w:p w:rsidR="00A83BB8" w:rsidRPr="008321B9" w:rsidRDefault="00A83BB8" w:rsidP="00BC5664">
      <w:pPr>
        <w:pStyle w:val="Heading1"/>
        <w:numPr>
          <w:ilvl w:val="0"/>
          <w:numId w:val="9"/>
        </w:numPr>
        <w:jc w:val="left"/>
        <w:rPr>
          <w:rFonts w:asciiTheme="minorHAnsi" w:hAnsiTheme="minorHAnsi" w:cstheme="minorHAnsi"/>
          <w:sz w:val="28"/>
          <w:szCs w:val="28"/>
        </w:rPr>
      </w:pPr>
      <w:bookmarkStart w:id="5" w:name="_Toc130132233"/>
      <w:bookmarkStart w:id="6" w:name="_Toc304227987"/>
      <w:bookmarkStart w:id="7" w:name="_Toc25141313"/>
      <w:bookmarkStart w:id="8" w:name="_Toc99264639"/>
      <w:r w:rsidRPr="008321B9">
        <w:rPr>
          <w:rFonts w:asciiTheme="minorHAnsi" w:hAnsiTheme="minorHAnsi" w:cstheme="minorHAnsi"/>
          <w:sz w:val="28"/>
          <w:szCs w:val="28"/>
        </w:rPr>
        <w:t>Introduction</w:t>
      </w:r>
      <w:bookmarkEnd w:id="5"/>
      <w:bookmarkEnd w:id="6"/>
      <w:bookmarkEnd w:id="7"/>
      <w:r w:rsidR="0046524B" w:rsidRPr="008321B9">
        <w:rPr>
          <w:rFonts w:asciiTheme="minorHAnsi" w:hAnsiTheme="minorHAnsi" w:cstheme="minorHAnsi"/>
          <w:sz w:val="28"/>
          <w:szCs w:val="28"/>
        </w:rPr>
        <w:t>:</w:t>
      </w:r>
    </w:p>
    <w:p w:rsidR="005638E6" w:rsidRPr="001E487A" w:rsidRDefault="005638E6" w:rsidP="005638E6">
      <w:pPr>
        <w:rPr>
          <w:rFonts w:asciiTheme="minorHAnsi" w:hAnsiTheme="minorHAnsi" w:cstheme="minorHAnsi"/>
          <w:sz w:val="24"/>
          <w:szCs w:val="24"/>
        </w:rPr>
      </w:pPr>
    </w:p>
    <w:p w:rsidR="00FE381E" w:rsidRPr="001E487A" w:rsidRDefault="00FE381E" w:rsidP="00FE381E">
      <w:pPr>
        <w:rPr>
          <w:rFonts w:asciiTheme="minorHAnsi" w:hAnsiTheme="minorHAnsi" w:cstheme="minorHAnsi"/>
          <w:sz w:val="24"/>
          <w:szCs w:val="24"/>
        </w:rPr>
      </w:pPr>
      <w:r w:rsidRPr="001E487A">
        <w:rPr>
          <w:rFonts w:asciiTheme="minorHAnsi" w:hAnsiTheme="minorHAnsi" w:cstheme="minorHAnsi"/>
          <w:sz w:val="24"/>
          <w:szCs w:val="24"/>
        </w:rPr>
        <w:t xml:space="preserve">This </w:t>
      </w:r>
      <w:r w:rsidR="00D62C41" w:rsidRPr="001E487A">
        <w:rPr>
          <w:rFonts w:asciiTheme="minorHAnsi" w:hAnsiTheme="minorHAnsi" w:cstheme="minorHAnsi"/>
          <w:sz w:val="24"/>
          <w:szCs w:val="24"/>
        </w:rPr>
        <w:t>document addresses</w:t>
      </w:r>
      <w:r w:rsidRPr="001E487A">
        <w:rPr>
          <w:rFonts w:asciiTheme="minorHAnsi" w:hAnsiTheme="minorHAnsi" w:cstheme="minorHAnsi"/>
          <w:sz w:val="24"/>
          <w:szCs w:val="24"/>
        </w:rPr>
        <w:t xml:space="preserve"> the design of </w:t>
      </w:r>
      <w:r w:rsidR="00D62C41" w:rsidRPr="001E487A">
        <w:rPr>
          <w:rFonts w:asciiTheme="minorHAnsi" w:hAnsiTheme="minorHAnsi" w:cstheme="minorHAnsi"/>
          <w:sz w:val="24"/>
          <w:szCs w:val="24"/>
        </w:rPr>
        <w:t>a</w:t>
      </w:r>
      <w:r w:rsidRPr="001E487A">
        <w:rPr>
          <w:rFonts w:asciiTheme="minorHAnsi" w:hAnsiTheme="minorHAnsi" w:cstheme="minorHAnsi"/>
          <w:sz w:val="24"/>
          <w:szCs w:val="24"/>
        </w:rPr>
        <w:t xml:space="preserve"> </w:t>
      </w:r>
      <w:r w:rsidR="00D23965" w:rsidRPr="001E487A">
        <w:rPr>
          <w:rFonts w:asciiTheme="minorHAnsi" w:hAnsiTheme="minorHAnsi" w:cstheme="minorHAnsi"/>
          <w:sz w:val="24"/>
          <w:szCs w:val="24"/>
        </w:rPr>
        <w:t>Mulesoft</w:t>
      </w:r>
      <w:r w:rsidRPr="001E487A">
        <w:rPr>
          <w:rFonts w:asciiTheme="minorHAnsi" w:hAnsiTheme="minorHAnsi" w:cstheme="minorHAnsi"/>
          <w:sz w:val="24"/>
          <w:szCs w:val="24"/>
        </w:rPr>
        <w:t xml:space="preserve"> </w:t>
      </w:r>
      <w:r w:rsidR="00CA7106" w:rsidRPr="001E487A">
        <w:rPr>
          <w:rFonts w:asciiTheme="minorHAnsi" w:hAnsiTheme="minorHAnsi" w:cstheme="minorHAnsi"/>
          <w:sz w:val="24"/>
          <w:szCs w:val="24"/>
        </w:rPr>
        <w:t>application</w:t>
      </w:r>
      <w:r w:rsidRPr="001E487A">
        <w:rPr>
          <w:rFonts w:asciiTheme="minorHAnsi" w:hAnsiTheme="minorHAnsi" w:cstheme="minorHAnsi"/>
          <w:sz w:val="24"/>
          <w:szCs w:val="24"/>
        </w:rPr>
        <w:t xml:space="preserve"> to extract </w:t>
      </w:r>
      <w:r w:rsidR="001E487A">
        <w:rPr>
          <w:rFonts w:asciiTheme="minorHAnsi" w:hAnsiTheme="minorHAnsi" w:cstheme="minorHAnsi"/>
          <w:sz w:val="24"/>
          <w:szCs w:val="24"/>
        </w:rPr>
        <w:t xml:space="preserve">a list of </w:t>
      </w:r>
      <w:r w:rsidR="00D62C41" w:rsidRPr="001E487A">
        <w:rPr>
          <w:rFonts w:asciiTheme="minorHAnsi" w:hAnsiTheme="minorHAnsi" w:cstheme="minorHAnsi"/>
          <w:sz w:val="24"/>
          <w:szCs w:val="24"/>
        </w:rPr>
        <w:t>cities</w:t>
      </w:r>
      <w:r w:rsidR="008321B9">
        <w:rPr>
          <w:rFonts w:asciiTheme="minorHAnsi" w:hAnsiTheme="minorHAnsi" w:cstheme="minorHAnsi"/>
          <w:sz w:val="24"/>
          <w:szCs w:val="24"/>
        </w:rPr>
        <w:t>,</w:t>
      </w:r>
      <w:r w:rsidR="00D62C41" w:rsidRPr="001E487A">
        <w:rPr>
          <w:rFonts w:asciiTheme="minorHAnsi" w:hAnsiTheme="minorHAnsi" w:cstheme="minorHAnsi"/>
          <w:sz w:val="24"/>
          <w:szCs w:val="24"/>
        </w:rPr>
        <w:t xml:space="preserve"> </w:t>
      </w:r>
      <w:r w:rsidR="001E487A">
        <w:rPr>
          <w:rFonts w:asciiTheme="minorHAnsi" w:hAnsiTheme="minorHAnsi" w:cstheme="minorHAnsi"/>
          <w:sz w:val="24"/>
          <w:szCs w:val="24"/>
        </w:rPr>
        <w:t xml:space="preserve">to get </w:t>
      </w:r>
      <w:r w:rsidR="00D62C41" w:rsidRPr="001E487A">
        <w:rPr>
          <w:rFonts w:asciiTheme="minorHAnsi" w:hAnsiTheme="minorHAnsi" w:cstheme="minorHAnsi"/>
          <w:sz w:val="24"/>
          <w:szCs w:val="24"/>
        </w:rPr>
        <w:t xml:space="preserve">weather </w:t>
      </w:r>
      <w:r w:rsidRPr="001E487A">
        <w:rPr>
          <w:rFonts w:asciiTheme="minorHAnsi" w:hAnsiTheme="minorHAnsi" w:cstheme="minorHAnsi"/>
          <w:sz w:val="24"/>
          <w:szCs w:val="24"/>
        </w:rPr>
        <w:t xml:space="preserve">data from </w:t>
      </w:r>
      <w:r w:rsidR="00CA7106" w:rsidRPr="001E487A">
        <w:rPr>
          <w:rFonts w:asciiTheme="minorHAnsi" w:hAnsiTheme="minorHAnsi" w:cstheme="minorHAnsi"/>
          <w:b/>
          <w:sz w:val="24"/>
          <w:szCs w:val="24"/>
        </w:rPr>
        <w:t xml:space="preserve">Weather SOAP </w:t>
      </w:r>
      <w:r w:rsidR="0046524B" w:rsidRPr="001E487A">
        <w:rPr>
          <w:rFonts w:asciiTheme="minorHAnsi" w:hAnsiTheme="minorHAnsi" w:cstheme="minorHAnsi"/>
          <w:b/>
          <w:sz w:val="24"/>
          <w:szCs w:val="24"/>
        </w:rPr>
        <w:t>Service</w:t>
      </w:r>
      <w:r w:rsidR="008321B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321B9" w:rsidRPr="008321B9">
        <w:rPr>
          <w:rFonts w:asciiTheme="minorHAnsi" w:hAnsiTheme="minorHAnsi" w:cstheme="minorHAnsi"/>
          <w:sz w:val="24"/>
          <w:szCs w:val="24"/>
        </w:rPr>
        <w:t>and</w:t>
      </w:r>
      <w:r w:rsidR="008321B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A7106" w:rsidRPr="001E487A">
        <w:rPr>
          <w:rFonts w:asciiTheme="minorHAnsi" w:hAnsiTheme="minorHAnsi" w:cstheme="minorHAnsi"/>
          <w:sz w:val="24"/>
          <w:szCs w:val="24"/>
        </w:rPr>
        <w:t>transform the data into JSON format</w:t>
      </w:r>
      <w:r w:rsidR="00D23965" w:rsidRPr="001E487A">
        <w:rPr>
          <w:rFonts w:asciiTheme="minorHAnsi" w:hAnsiTheme="minorHAnsi" w:cstheme="minorHAnsi"/>
          <w:sz w:val="24"/>
          <w:szCs w:val="24"/>
        </w:rPr>
        <w:t>.</w:t>
      </w:r>
    </w:p>
    <w:p w:rsidR="000718B6" w:rsidRPr="001E487A" w:rsidRDefault="000718B6" w:rsidP="008321B9">
      <w:pPr>
        <w:rPr>
          <w:rFonts w:asciiTheme="minorHAnsi" w:hAnsiTheme="minorHAnsi" w:cstheme="minorHAnsi"/>
          <w:sz w:val="24"/>
          <w:szCs w:val="24"/>
        </w:rPr>
      </w:pPr>
      <w:bookmarkStart w:id="9" w:name="_Toc130132213"/>
      <w:bookmarkEnd w:id="8"/>
    </w:p>
    <w:p w:rsidR="000718B6" w:rsidRPr="001E487A" w:rsidRDefault="000718B6" w:rsidP="003F1692">
      <w:pPr>
        <w:rPr>
          <w:rFonts w:asciiTheme="minorHAnsi" w:hAnsiTheme="minorHAnsi" w:cstheme="minorHAnsi"/>
          <w:sz w:val="24"/>
          <w:szCs w:val="24"/>
        </w:rPr>
      </w:pPr>
    </w:p>
    <w:p w:rsidR="00E46C4D" w:rsidRDefault="008321B9" w:rsidP="00E46C4D">
      <w:pPr>
        <w:pStyle w:val="Heading1"/>
        <w:numPr>
          <w:ilvl w:val="0"/>
          <w:numId w:val="9"/>
        </w:numPr>
        <w:jc w:val="left"/>
        <w:rPr>
          <w:rFonts w:asciiTheme="minorHAnsi" w:hAnsiTheme="minorHAnsi" w:cstheme="minorHAnsi"/>
          <w:sz w:val="28"/>
          <w:szCs w:val="28"/>
        </w:rPr>
      </w:pPr>
      <w:bookmarkStart w:id="10" w:name="_Toc304227991"/>
      <w:bookmarkStart w:id="11" w:name="_Toc25141316"/>
      <w:r>
        <w:rPr>
          <w:rFonts w:asciiTheme="minorHAnsi" w:hAnsiTheme="minorHAnsi" w:cstheme="minorHAnsi"/>
          <w:sz w:val="28"/>
          <w:szCs w:val="28"/>
        </w:rPr>
        <w:t>MuleS</w:t>
      </w:r>
      <w:r w:rsidR="00CF41AD" w:rsidRPr="008321B9">
        <w:rPr>
          <w:rFonts w:asciiTheme="minorHAnsi" w:hAnsiTheme="minorHAnsi" w:cstheme="minorHAnsi"/>
          <w:sz w:val="28"/>
          <w:szCs w:val="28"/>
        </w:rPr>
        <w:t xml:space="preserve">oft </w:t>
      </w:r>
      <w:r w:rsidR="00217109" w:rsidRPr="008321B9">
        <w:rPr>
          <w:rFonts w:asciiTheme="minorHAnsi" w:hAnsiTheme="minorHAnsi" w:cstheme="minorHAnsi"/>
          <w:sz w:val="28"/>
          <w:szCs w:val="28"/>
        </w:rPr>
        <w:t>Design</w:t>
      </w:r>
      <w:bookmarkEnd w:id="10"/>
      <w:bookmarkEnd w:id="11"/>
      <w:r w:rsidRPr="008321B9">
        <w:rPr>
          <w:rFonts w:asciiTheme="minorHAnsi" w:hAnsiTheme="minorHAnsi" w:cstheme="minorHAnsi"/>
          <w:sz w:val="28"/>
          <w:szCs w:val="28"/>
        </w:rPr>
        <w:t>:</w:t>
      </w:r>
    </w:p>
    <w:p w:rsidR="00E17657" w:rsidRPr="00E17657" w:rsidRDefault="00E17657" w:rsidP="00E17657"/>
    <w:p w:rsidR="00D771A5" w:rsidRPr="001E487A" w:rsidRDefault="00CA7106" w:rsidP="00D771A5">
      <w:pPr>
        <w:rPr>
          <w:rFonts w:asciiTheme="minorHAnsi" w:hAnsiTheme="minorHAnsi" w:cstheme="minorHAnsi"/>
        </w:rPr>
      </w:pPr>
      <w:r w:rsidRPr="001E487A">
        <w:rPr>
          <w:rFonts w:asciiTheme="minorHAnsi" w:hAnsiTheme="minorHAnsi" w:cstheme="minorHAnsi"/>
        </w:rPr>
        <w:t xml:space="preserve">                                          </w:t>
      </w:r>
      <w:r w:rsidRPr="001E487A">
        <w:rPr>
          <w:rFonts w:asciiTheme="minorHAnsi" w:hAnsiTheme="minorHAnsi" w:cstheme="minorHAnsi"/>
          <w:noProof/>
        </w:rPr>
        <w:drawing>
          <wp:inline distT="0" distB="0" distL="0" distR="0">
            <wp:extent cx="1804045" cy="3050438"/>
            <wp:effectExtent l="0" t="0" r="5715" b="0"/>
            <wp:docPr id="3" name="Picture 3" descr="C:\Users\vpry792\Downloads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pry792\Downloads\te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439" cy="305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8B6" w:rsidRPr="001E487A" w:rsidRDefault="000718B6" w:rsidP="00D771A5">
      <w:pPr>
        <w:rPr>
          <w:rFonts w:asciiTheme="minorHAnsi" w:hAnsiTheme="minorHAnsi" w:cstheme="minorHAnsi"/>
          <w:b/>
          <w:sz w:val="28"/>
          <w:szCs w:val="28"/>
        </w:rPr>
      </w:pPr>
    </w:p>
    <w:p w:rsidR="008321B9" w:rsidRPr="008321B9" w:rsidRDefault="008321B9" w:rsidP="008321B9">
      <w:pPr>
        <w:rPr>
          <w:rFonts w:asciiTheme="minorHAnsi" w:hAnsiTheme="minorHAnsi" w:cstheme="minorHAnsi"/>
          <w:b/>
          <w:sz w:val="26"/>
          <w:szCs w:val="26"/>
        </w:rPr>
      </w:pPr>
      <w:r w:rsidRPr="008321B9">
        <w:rPr>
          <w:rFonts w:asciiTheme="minorHAnsi" w:hAnsiTheme="minorHAnsi" w:cstheme="minorHAnsi"/>
          <w:b/>
          <w:sz w:val="26"/>
          <w:szCs w:val="26"/>
        </w:rPr>
        <w:t>Below are t</w:t>
      </w:r>
      <w:r>
        <w:rPr>
          <w:rFonts w:asciiTheme="minorHAnsi" w:hAnsiTheme="minorHAnsi" w:cstheme="minorHAnsi"/>
          <w:b/>
          <w:sz w:val="26"/>
          <w:szCs w:val="26"/>
        </w:rPr>
        <w:t xml:space="preserve">he endpoints exposed to get the </w:t>
      </w:r>
      <w:r w:rsidRPr="008321B9">
        <w:rPr>
          <w:rFonts w:asciiTheme="minorHAnsi" w:hAnsiTheme="minorHAnsi" w:cstheme="minorHAnsi"/>
          <w:b/>
          <w:sz w:val="26"/>
          <w:szCs w:val="26"/>
        </w:rPr>
        <w:t>data:</w:t>
      </w:r>
    </w:p>
    <w:p w:rsidR="00CF41AD" w:rsidRPr="008321B9" w:rsidRDefault="00CF41AD" w:rsidP="00CF41AD">
      <w:pPr>
        <w:rPr>
          <w:rFonts w:asciiTheme="minorHAnsi" w:hAnsiTheme="minorHAnsi" w:cstheme="minorHAnsi"/>
          <w:b/>
          <w:sz w:val="24"/>
          <w:szCs w:val="24"/>
        </w:rPr>
      </w:pPr>
    </w:p>
    <w:p w:rsidR="00EB7744" w:rsidRPr="008321B9" w:rsidRDefault="00CA7106" w:rsidP="00CA710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8321B9">
        <w:rPr>
          <w:rFonts w:asciiTheme="minorHAnsi" w:hAnsiTheme="minorHAnsi" w:cstheme="minorHAnsi"/>
          <w:sz w:val="24"/>
          <w:szCs w:val="24"/>
        </w:rPr>
        <w:t xml:space="preserve">Get </w:t>
      </w:r>
      <w:r w:rsidR="006C28B1" w:rsidRPr="008321B9">
        <w:rPr>
          <w:rFonts w:asciiTheme="minorHAnsi" w:hAnsiTheme="minorHAnsi" w:cstheme="minorHAnsi"/>
          <w:sz w:val="24"/>
          <w:szCs w:val="24"/>
        </w:rPr>
        <w:t xml:space="preserve">all city names for a country by passing </w:t>
      </w:r>
      <w:r w:rsidR="005638E6" w:rsidRPr="008321B9">
        <w:rPr>
          <w:rFonts w:asciiTheme="minorHAnsi" w:hAnsiTheme="minorHAnsi" w:cstheme="minorHAnsi"/>
          <w:sz w:val="24"/>
          <w:szCs w:val="24"/>
        </w:rPr>
        <w:t>a “</w:t>
      </w:r>
      <w:r w:rsidR="008321B9">
        <w:rPr>
          <w:rFonts w:asciiTheme="minorHAnsi" w:hAnsiTheme="minorHAnsi" w:cstheme="minorHAnsi"/>
          <w:sz w:val="24"/>
          <w:szCs w:val="24"/>
        </w:rPr>
        <w:t>country</w:t>
      </w:r>
      <w:r w:rsidR="005638E6" w:rsidRPr="008321B9">
        <w:rPr>
          <w:rFonts w:asciiTheme="minorHAnsi" w:hAnsiTheme="minorHAnsi" w:cstheme="minorHAnsi"/>
          <w:sz w:val="24"/>
          <w:szCs w:val="24"/>
        </w:rPr>
        <w:t>”</w:t>
      </w:r>
      <w:r w:rsidR="008321B9">
        <w:rPr>
          <w:rFonts w:asciiTheme="minorHAnsi" w:hAnsiTheme="minorHAnsi" w:cstheme="minorHAnsi"/>
          <w:sz w:val="24"/>
          <w:szCs w:val="24"/>
        </w:rPr>
        <w:t xml:space="preserve"> </w:t>
      </w:r>
      <w:r w:rsidR="008321B9" w:rsidRPr="008321B9">
        <w:rPr>
          <w:rFonts w:asciiTheme="minorHAnsi" w:hAnsiTheme="minorHAnsi" w:cstheme="minorHAnsi"/>
          <w:sz w:val="24"/>
          <w:szCs w:val="24"/>
        </w:rPr>
        <w:t>name</w:t>
      </w:r>
      <w:r w:rsidR="006C28B1" w:rsidRPr="008321B9">
        <w:rPr>
          <w:rFonts w:asciiTheme="minorHAnsi" w:hAnsiTheme="minorHAnsi" w:cstheme="minorHAnsi"/>
          <w:sz w:val="24"/>
          <w:szCs w:val="24"/>
        </w:rPr>
        <w:t xml:space="preserve"> in the URI parameter</w:t>
      </w:r>
    </w:p>
    <w:p w:rsidR="006C28B1" w:rsidRPr="008321B9" w:rsidRDefault="006C28B1" w:rsidP="00CA710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8321B9">
        <w:rPr>
          <w:rFonts w:asciiTheme="minorHAnsi" w:hAnsiTheme="minorHAnsi" w:cstheme="minorHAnsi"/>
          <w:sz w:val="24"/>
          <w:szCs w:val="24"/>
        </w:rPr>
        <w:t xml:space="preserve">Get weather details for a city/country by passing </w:t>
      </w:r>
      <w:r w:rsidR="005638E6" w:rsidRPr="008321B9">
        <w:rPr>
          <w:rFonts w:asciiTheme="minorHAnsi" w:hAnsiTheme="minorHAnsi" w:cstheme="minorHAnsi"/>
          <w:sz w:val="24"/>
          <w:szCs w:val="24"/>
        </w:rPr>
        <w:t>a</w:t>
      </w:r>
      <w:r w:rsidRPr="008321B9">
        <w:rPr>
          <w:rFonts w:asciiTheme="minorHAnsi" w:hAnsiTheme="minorHAnsi" w:cstheme="minorHAnsi"/>
          <w:sz w:val="24"/>
          <w:szCs w:val="24"/>
        </w:rPr>
        <w:t xml:space="preserve"> </w:t>
      </w:r>
      <w:r w:rsidR="005638E6" w:rsidRPr="008321B9">
        <w:rPr>
          <w:rFonts w:asciiTheme="minorHAnsi" w:hAnsiTheme="minorHAnsi" w:cstheme="minorHAnsi"/>
          <w:sz w:val="24"/>
          <w:szCs w:val="24"/>
        </w:rPr>
        <w:t>“city</w:t>
      </w:r>
      <w:r w:rsidR="008321B9">
        <w:rPr>
          <w:rFonts w:asciiTheme="minorHAnsi" w:hAnsiTheme="minorHAnsi" w:cstheme="minorHAnsi"/>
          <w:sz w:val="24"/>
          <w:szCs w:val="24"/>
        </w:rPr>
        <w:t xml:space="preserve">” </w:t>
      </w:r>
      <w:r w:rsidR="005638E6" w:rsidRPr="008321B9">
        <w:rPr>
          <w:rFonts w:asciiTheme="minorHAnsi" w:hAnsiTheme="minorHAnsi" w:cstheme="minorHAnsi"/>
          <w:sz w:val="24"/>
          <w:szCs w:val="24"/>
        </w:rPr>
        <w:t>or “</w:t>
      </w:r>
      <w:r w:rsidRPr="008321B9">
        <w:rPr>
          <w:rFonts w:asciiTheme="minorHAnsi" w:hAnsiTheme="minorHAnsi" w:cstheme="minorHAnsi"/>
          <w:sz w:val="24"/>
          <w:szCs w:val="24"/>
        </w:rPr>
        <w:t>country</w:t>
      </w:r>
      <w:r w:rsidR="005638E6" w:rsidRPr="008321B9">
        <w:rPr>
          <w:rFonts w:asciiTheme="minorHAnsi" w:hAnsiTheme="minorHAnsi" w:cstheme="minorHAnsi"/>
          <w:sz w:val="24"/>
          <w:szCs w:val="24"/>
        </w:rPr>
        <w:t>”</w:t>
      </w:r>
      <w:r w:rsidR="008321B9">
        <w:rPr>
          <w:rFonts w:asciiTheme="minorHAnsi" w:hAnsiTheme="minorHAnsi" w:cstheme="minorHAnsi"/>
          <w:sz w:val="24"/>
          <w:szCs w:val="24"/>
        </w:rPr>
        <w:t xml:space="preserve"> </w:t>
      </w:r>
      <w:r w:rsidR="008321B9" w:rsidRPr="008321B9">
        <w:rPr>
          <w:rFonts w:asciiTheme="minorHAnsi" w:hAnsiTheme="minorHAnsi" w:cstheme="minorHAnsi"/>
          <w:sz w:val="24"/>
          <w:szCs w:val="24"/>
        </w:rPr>
        <w:t>name</w:t>
      </w:r>
      <w:r w:rsidRPr="008321B9">
        <w:rPr>
          <w:rFonts w:asciiTheme="minorHAnsi" w:hAnsiTheme="minorHAnsi" w:cstheme="minorHAnsi"/>
          <w:sz w:val="24"/>
          <w:szCs w:val="24"/>
        </w:rPr>
        <w:t xml:space="preserve"> as query parameters.</w:t>
      </w:r>
    </w:p>
    <w:p w:rsidR="006C28B1" w:rsidRPr="001E487A" w:rsidRDefault="006C28B1" w:rsidP="006C28B1">
      <w:pPr>
        <w:pStyle w:val="ListParagraph"/>
        <w:ind w:left="1080"/>
        <w:rPr>
          <w:rFonts w:asciiTheme="minorHAnsi" w:hAnsiTheme="minorHAnsi" w:cstheme="minorHAnsi"/>
        </w:rPr>
      </w:pPr>
    </w:p>
    <w:p w:rsidR="006C28B1" w:rsidRPr="001E487A" w:rsidRDefault="006C28B1" w:rsidP="006C28B1">
      <w:pPr>
        <w:pStyle w:val="ListParagraph"/>
        <w:ind w:left="1080"/>
        <w:rPr>
          <w:rFonts w:asciiTheme="minorHAnsi" w:hAnsiTheme="minorHAnsi" w:cstheme="minorHAnsi"/>
        </w:rPr>
      </w:pPr>
    </w:p>
    <w:p w:rsidR="006C28B1" w:rsidRPr="001E487A" w:rsidRDefault="006C28B1" w:rsidP="006C28B1">
      <w:pPr>
        <w:rPr>
          <w:rFonts w:asciiTheme="minorHAnsi" w:hAnsiTheme="minorHAnsi" w:cstheme="minorHAnsi"/>
        </w:rPr>
      </w:pPr>
    </w:p>
    <w:p w:rsidR="006C28B1" w:rsidRDefault="006C28B1" w:rsidP="006C28B1">
      <w:pPr>
        <w:rPr>
          <w:rFonts w:asciiTheme="minorHAnsi" w:hAnsiTheme="minorHAnsi" w:cstheme="minorHAnsi"/>
        </w:rPr>
      </w:pPr>
      <w:r w:rsidRPr="001E487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83377DB" wp14:editId="130D5986">
            <wp:extent cx="3262579" cy="429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764" cy="430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0D" w:rsidRPr="001E487A" w:rsidRDefault="00376E0D" w:rsidP="006C28B1">
      <w:pPr>
        <w:rPr>
          <w:rFonts w:asciiTheme="minorHAnsi" w:hAnsiTheme="minorHAnsi" w:cstheme="minorHAnsi"/>
        </w:rPr>
      </w:pPr>
    </w:p>
    <w:p w:rsidR="00FF78C6" w:rsidRPr="008321B9" w:rsidRDefault="00FF78C6" w:rsidP="00C450A9">
      <w:pPr>
        <w:rPr>
          <w:rFonts w:asciiTheme="minorHAnsi" w:hAnsiTheme="minorHAnsi" w:cstheme="minorHAnsi"/>
          <w:sz w:val="24"/>
          <w:szCs w:val="24"/>
        </w:rPr>
      </w:pPr>
    </w:p>
    <w:p w:rsidR="00E46C4D" w:rsidRPr="008321B9" w:rsidRDefault="00E46C4D" w:rsidP="00E46C4D">
      <w:pPr>
        <w:rPr>
          <w:rFonts w:asciiTheme="minorHAnsi" w:hAnsiTheme="minorHAnsi" w:cstheme="minorHAnsi"/>
          <w:color w:val="00B0F0"/>
          <w:sz w:val="24"/>
          <w:szCs w:val="24"/>
          <w:u w:val="single"/>
          <w:lang w:val="en-AU" w:eastAsia="en-AU"/>
        </w:rPr>
      </w:pPr>
      <w:proofErr w:type="gramStart"/>
      <w:r w:rsidRPr="008321B9">
        <w:rPr>
          <w:rFonts w:asciiTheme="minorHAnsi" w:hAnsiTheme="minorHAnsi" w:cstheme="minorHAnsi"/>
          <w:color w:val="00B0F0"/>
          <w:sz w:val="24"/>
          <w:szCs w:val="24"/>
          <w:u w:val="single"/>
          <w:lang w:val="en-AU" w:eastAsia="en-AU"/>
        </w:rPr>
        <w:t>/{</w:t>
      </w:r>
      <w:proofErr w:type="gramEnd"/>
      <w:r w:rsidRPr="008321B9">
        <w:rPr>
          <w:rFonts w:asciiTheme="minorHAnsi" w:hAnsiTheme="minorHAnsi" w:cstheme="minorHAnsi"/>
          <w:color w:val="00B0F0"/>
          <w:sz w:val="24"/>
          <w:szCs w:val="24"/>
          <w:u w:val="single"/>
          <w:lang w:val="en-AU" w:eastAsia="en-AU"/>
        </w:rPr>
        <w:t>version}/</w:t>
      </w:r>
      <w:r w:rsidR="006C28B1" w:rsidRPr="008321B9">
        <w:rPr>
          <w:rFonts w:asciiTheme="minorHAnsi" w:hAnsiTheme="minorHAnsi" w:cstheme="minorHAnsi"/>
          <w:color w:val="00B0F0"/>
          <w:sz w:val="24"/>
          <w:szCs w:val="24"/>
          <w:u w:val="single"/>
          <w:lang w:val="en-AU" w:eastAsia="en-AU"/>
        </w:rPr>
        <w:t>about</w:t>
      </w:r>
    </w:p>
    <w:p w:rsidR="006C28B1" w:rsidRPr="008321B9" w:rsidRDefault="006C28B1" w:rsidP="006C28B1">
      <w:pPr>
        <w:ind w:firstLine="720"/>
        <w:rPr>
          <w:rFonts w:asciiTheme="minorHAnsi" w:hAnsiTheme="minorHAnsi" w:cstheme="minorHAnsi"/>
          <w:b/>
          <w:color w:val="00B050"/>
          <w:sz w:val="24"/>
          <w:szCs w:val="24"/>
          <w:lang w:val="en-AU" w:eastAsia="en-AU"/>
        </w:rPr>
      </w:pPr>
      <w:r w:rsidRPr="008321B9">
        <w:rPr>
          <w:rFonts w:asciiTheme="minorHAnsi" w:hAnsiTheme="minorHAnsi" w:cstheme="minorHAnsi"/>
          <w:b/>
          <w:color w:val="00B050"/>
          <w:sz w:val="24"/>
          <w:szCs w:val="24"/>
          <w:lang w:val="en-AU" w:eastAsia="en-AU"/>
        </w:rPr>
        <w:t>GET</w:t>
      </w:r>
    </w:p>
    <w:p w:rsidR="00E46C4D" w:rsidRPr="008321B9" w:rsidRDefault="00E46C4D" w:rsidP="006C28B1">
      <w:pPr>
        <w:rPr>
          <w:rFonts w:asciiTheme="minorHAnsi" w:hAnsiTheme="minorHAnsi" w:cstheme="minorHAnsi"/>
          <w:color w:val="000000"/>
          <w:sz w:val="24"/>
          <w:szCs w:val="24"/>
          <w:lang w:val="en-AU" w:eastAsia="en-AU"/>
        </w:rPr>
      </w:pPr>
      <w:r w:rsidRPr="008321B9">
        <w:rPr>
          <w:rFonts w:asciiTheme="minorHAnsi" w:hAnsiTheme="minorHAnsi" w:cstheme="minorHAnsi"/>
          <w:color w:val="000000"/>
          <w:sz w:val="24"/>
          <w:szCs w:val="24"/>
          <w:lang w:val="en-AU" w:eastAsia="en-AU"/>
        </w:rPr>
        <w:tab/>
      </w:r>
      <w:r w:rsidR="006C28B1" w:rsidRPr="008321B9">
        <w:rPr>
          <w:rFonts w:asciiTheme="minorHAnsi" w:hAnsiTheme="minorHAnsi" w:cstheme="minorHAnsi"/>
          <w:color w:val="000000"/>
          <w:sz w:val="24"/>
          <w:szCs w:val="24"/>
          <w:lang w:val="en-AU" w:eastAsia="en-AU"/>
        </w:rPr>
        <w:t>To do the health check on the API</w:t>
      </w:r>
    </w:p>
    <w:p w:rsidR="00E46C4D" w:rsidRPr="008321B9" w:rsidRDefault="00E46C4D" w:rsidP="00E46C4D">
      <w:pPr>
        <w:rPr>
          <w:rFonts w:asciiTheme="minorHAnsi" w:hAnsiTheme="minorHAnsi" w:cstheme="minorHAnsi"/>
          <w:color w:val="00B0F0"/>
          <w:sz w:val="24"/>
          <w:szCs w:val="24"/>
          <w:u w:val="single"/>
          <w:lang w:val="en-AU" w:eastAsia="en-AU"/>
        </w:rPr>
      </w:pPr>
      <w:proofErr w:type="gramStart"/>
      <w:r w:rsidRPr="008321B9">
        <w:rPr>
          <w:rFonts w:asciiTheme="minorHAnsi" w:hAnsiTheme="minorHAnsi" w:cstheme="minorHAnsi"/>
          <w:color w:val="00B0F0"/>
          <w:sz w:val="24"/>
          <w:szCs w:val="24"/>
          <w:u w:val="single"/>
          <w:lang w:val="en-AU" w:eastAsia="en-AU"/>
        </w:rPr>
        <w:t>/{</w:t>
      </w:r>
      <w:proofErr w:type="gramEnd"/>
      <w:r w:rsidRPr="008321B9">
        <w:rPr>
          <w:rFonts w:asciiTheme="minorHAnsi" w:hAnsiTheme="minorHAnsi" w:cstheme="minorHAnsi"/>
          <w:color w:val="00B0F0"/>
          <w:sz w:val="24"/>
          <w:szCs w:val="24"/>
          <w:u w:val="single"/>
          <w:lang w:val="en-AU" w:eastAsia="en-AU"/>
        </w:rPr>
        <w:t>version}/</w:t>
      </w:r>
      <w:r w:rsidR="006C28B1" w:rsidRPr="008321B9">
        <w:rPr>
          <w:rFonts w:asciiTheme="minorHAnsi" w:hAnsiTheme="minorHAnsi" w:cstheme="minorHAnsi"/>
          <w:color w:val="00B0F0"/>
          <w:sz w:val="24"/>
          <w:szCs w:val="24"/>
          <w:u w:val="single"/>
          <w:lang w:val="en-AU" w:eastAsia="en-AU"/>
        </w:rPr>
        <w:t>cities/{country}</w:t>
      </w:r>
    </w:p>
    <w:p w:rsidR="006C28B1" w:rsidRPr="008321B9" w:rsidRDefault="006C28B1" w:rsidP="006C28B1">
      <w:pPr>
        <w:ind w:firstLine="720"/>
        <w:rPr>
          <w:rFonts w:asciiTheme="minorHAnsi" w:hAnsiTheme="minorHAnsi" w:cstheme="minorHAnsi"/>
          <w:b/>
          <w:color w:val="00B050"/>
          <w:sz w:val="24"/>
          <w:szCs w:val="24"/>
          <w:lang w:val="en-AU" w:eastAsia="en-AU"/>
        </w:rPr>
      </w:pPr>
      <w:r w:rsidRPr="008321B9">
        <w:rPr>
          <w:rFonts w:asciiTheme="minorHAnsi" w:hAnsiTheme="minorHAnsi" w:cstheme="minorHAnsi"/>
          <w:b/>
          <w:color w:val="00B050"/>
          <w:sz w:val="24"/>
          <w:szCs w:val="24"/>
          <w:lang w:val="en-AU" w:eastAsia="en-AU"/>
        </w:rPr>
        <w:t>GET</w:t>
      </w:r>
    </w:p>
    <w:p w:rsidR="00E46C4D" w:rsidRPr="008321B9" w:rsidRDefault="006C28B1" w:rsidP="00E46C4D">
      <w:pPr>
        <w:ind w:firstLine="720"/>
        <w:rPr>
          <w:rFonts w:asciiTheme="minorHAnsi" w:hAnsiTheme="minorHAnsi" w:cstheme="minorHAnsi"/>
          <w:color w:val="000000"/>
          <w:sz w:val="24"/>
          <w:szCs w:val="24"/>
          <w:lang w:val="en-AU" w:eastAsia="en-AU"/>
        </w:rPr>
      </w:pPr>
      <w:r w:rsidRPr="008321B9">
        <w:rPr>
          <w:rFonts w:asciiTheme="minorHAnsi" w:hAnsiTheme="minorHAnsi" w:cstheme="minorHAnsi"/>
          <w:color w:val="000000"/>
          <w:sz w:val="24"/>
          <w:szCs w:val="24"/>
          <w:lang w:val="en-AU" w:eastAsia="en-AU"/>
        </w:rPr>
        <w:t>Get city names for a country</w:t>
      </w:r>
    </w:p>
    <w:p w:rsidR="00E46C4D" w:rsidRPr="008321B9" w:rsidRDefault="00E46C4D" w:rsidP="00E46C4D">
      <w:pPr>
        <w:rPr>
          <w:rFonts w:asciiTheme="minorHAnsi" w:hAnsiTheme="minorHAnsi" w:cstheme="minorHAnsi"/>
          <w:color w:val="00B0F0"/>
          <w:sz w:val="24"/>
          <w:szCs w:val="24"/>
          <w:u w:val="single"/>
          <w:lang w:val="en-AU" w:eastAsia="en-AU"/>
        </w:rPr>
      </w:pPr>
      <w:proofErr w:type="gramStart"/>
      <w:r w:rsidRPr="008321B9">
        <w:rPr>
          <w:rFonts w:asciiTheme="minorHAnsi" w:hAnsiTheme="minorHAnsi" w:cstheme="minorHAnsi"/>
          <w:color w:val="00B0F0"/>
          <w:sz w:val="24"/>
          <w:szCs w:val="24"/>
          <w:u w:val="single"/>
          <w:lang w:val="en-AU" w:eastAsia="en-AU"/>
        </w:rPr>
        <w:t>/{</w:t>
      </w:r>
      <w:proofErr w:type="gramEnd"/>
      <w:r w:rsidRPr="008321B9">
        <w:rPr>
          <w:rFonts w:asciiTheme="minorHAnsi" w:hAnsiTheme="minorHAnsi" w:cstheme="minorHAnsi"/>
          <w:color w:val="00B0F0"/>
          <w:sz w:val="24"/>
          <w:szCs w:val="24"/>
          <w:u w:val="single"/>
          <w:lang w:val="en-AU" w:eastAsia="en-AU"/>
        </w:rPr>
        <w:t>version}/</w:t>
      </w:r>
      <w:r w:rsidR="006C28B1" w:rsidRPr="008321B9">
        <w:rPr>
          <w:rFonts w:asciiTheme="minorHAnsi" w:hAnsiTheme="minorHAnsi" w:cstheme="minorHAnsi"/>
          <w:color w:val="00B0F0"/>
          <w:sz w:val="24"/>
          <w:szCs w:val="24"/>
          <w:u w:val="single"/>
          <w:lang w:val="en-AU" w:eastAsia="en-AU"/>
        </w:rPr>
        <w:t>weather</w:t>
      </w:r>
    </w:p>
    <w:p w:rsidR="00E46C4D" w:rsidRPr="008321B9" w:rsidRDefault="00E46C4D" w:rsidP="00E46C4D">
      <w:pPr>
        <w:ind w:firstLine="720"/>
        <w:rPr>
          <w:rFonts w:asciiTheme="minorHAnsi" w:hAnsiTheme="minorHAnsi" w:cstheme="minorHAnsi"/>
          <w:b/>
          <w:color w:val="00B050"/>
          <w:sz w:val="24"/>
          <w:szCs w:val="24"/>
          <w:lang w:val="en-AU" w:eastAsia="en-AU"/>
        </w:rPr>
      </w:pPr>
      <w:r w:rsidRPr="008321B9">
        <w:rPr>
          <w:rFonts w:asciiTheme="minorHAnsi" w:hAnsiTheme="minorHAnsi" w:cstheme="minorHAnsi"/>
          <w:b/>
          <w:color w:val="00B050"/>
          <w:sz w:val="24"/>
          <w:szCs w:val="24"/>
          <w:lang w:val="en-AU" w:eastAsia="en-AU"/>
        </w:rPr>
        <w:t>GET</w:t>
      </w:r>
    </w:p>
    <w:p w:rsidR="00E46C4D" w:rsidRPr="008321B9" w:rsidRDefault="006C28B1" w:rsidP="00E46C4D">
      <w:pPr>
        <w:ind w:firstLine="720"/>
        <w:rPr>
          <w:rFonts w:asciiTheme="minorHAnsi" w:hAnsiTheme="minorHAnsi" w:cstheme="minorHAnsi"/>
          <w:color w:val="000000"/>
          <w:sz w:val="24"/>
          <w:szCs w:val="24"/>
          <w:lang w:val="en-AU" w:eastAsia="en-AU"/>
        </w:rPr>
      </w:pPr>
      <w:r w:rsidRPr="008321B9">
        <w:rPr>
          <w:rFonts w:asciiTheme="minorHAnsi" w:hAnsiTheme="minorHAnsi" w:cstheme="minorHAnsi"/>
          <w:color w:val="000000"/>
          <w:sz w:val="24"/>
          <w:szCs w:val="24"/>
          <w:lang w:val="en-AU" w:eastAsia="en-AU"/>
        </w:rPr>
        <w:t>Get weather details for a city/country by passing city/country name as query parameter.</w:t>
      </w:r>
    </w:p>
    <w:p w:rsidR="00E46C4D" w:rsidRDefault="00E46C4D" w:rsidP="00023B6F">
      <w:pPr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</w:pPr>
    </w:p>
    <w:p w:rsidR="00376E0D" w:rsidRPr="008321B9" w:rsidRDefault="00376E0D" w:rsidP="00376E0D">
      <w:pPr>
        <w:rPr>
          <w:rFonts w:asciiTheme="minorHAnsi" w:hAnsiTheme="minorHAnsi" w:cstheme="minorHAnsi"/>
          <w:b/>
          <w:sz w:val="28"/>
          <w:szCs w:val="28"/>
        </w:rPr>
      </w:pPr>
      <w:r w:rsidRPr="008321B9">
        <w:rPr>
          <w:rFonts w:asciiTheme="minorHAnsi" w:hAnsiTheme="minorHAnsi" w:cstheme="minorHAnsi"/>
          <w:b/>
          <w:sz w:val="28"/>
          <w:szCs w:val="28"/>
        </w:rPr>
        <w:t xml:space="preserve">How to </w:t>
      </w:r>
      <w:r w:rsidR="008321B9">
        <w:rPr>
          <w:rFonts w:asciiTheme="minorHAnsi" w:hAnsiTheme="minorHAnsi" w:cstheme="minorHAnsi"/>
          <w:b/>
          <w:sz w:val="28"/>
          <w:szCs w:val="28"/>
        </w:rPr>
        <w:t>invoke the endpoints</w:t>
      </w:r>
      <w:r w:rsidRPr="008321B9">
        <w:rPr>
          <w:rFonts w:asciiTheme="minorHAnsi" w:hAnsiTheme="minorHAnsi" w:cstheme="minorHAnsi"/>
          <w:b/>
          <w:sz w:val="28"/>
          <w:szCs w:val="28"/>
        </w:rPr>
        <w:t>:</w:t>
      </w:r>
    </w:p>
    <w:p w:rsidR="00376E0D" w:rsidRDefault="00376E0D" w:rsidP="00376E0D">
      <w:pPr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</w:pPr>
    </w:p>
    <w:p w:rsidR="008321B9" w:rsidRPr="001C4BF8" w:rsidRDefault="008321B9" w:rsidP="00376E0D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1C4BF8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Run the Application in </w:t>
      </w:r>
      <w:proofErr w:type="spellStart"/>
      <w:r w:rsidRPr="001C4BF8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Anypoint</w:t>
      </w:r>
      <w:proofErr w:type="spellEnd"/>
      <w:r w:rsidRPr="001C4BF8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Studio.</w:t>
      </w:r>
    </w:p>
    <w:p w:rsidR="00376E0D" w:rsidRDefault="00376E0D" w:rsidP="00376E0D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1C4BF8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Open Postman or simply go to a browser and </w:t>
      </w:r>
      <w:r w:rsidR="00A258F4" w:rsidRPr="001C4BF8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invoke the below </w:t>
      </w:r>
      <w:proofErr w:type="spellStart"/>
      <w:r w:rsidR="00A258F4" w:rsidRPr="001C4BF8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urls</w:t>
      </w:r>
      <w:proofErr w:type="spellEnd"/>
      <w:r w:rsidR="00A258F4" w:rsidRPr="001C4BF8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(Sample output is given for each endpoint)</w:t>
      </w:r>
    </w:p>
    <w:p w:rsidR="00727AFC" w:rsidRDefault="00727AFC" w:rsidP="00727AFC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:rsidR="00727AFC" w:rsidRDefault="00727AFC" w:rsidP="00727AFC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:rsidR="00727AFC" w:rsidRPr="00727AFC" w:rsidRDefault="00727AFC" w:rsidP="00727AFC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:rsidR="00376E0D" w:rsidRPr="001C4BF8" w:rsidRDefault="00376E0D" w:rsidP="00376E0D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:rsidR="00376E0D" w:rsidRPr="001C4BF8" w:rsidRDefault="009F110A" w:rsidP="00376E0D">
      <w:pPr>
        <w:tabs>
          <w:tab w:val="left" w:pos="5508"/>
        </w:tabs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hyperlink r:id="rId10" w:history="1">
        <w:r w:rsidR="00376E0D" w:rsidRPr="001C4BF8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http://localhost:8081/api/v1/about</w:t>
        </w:r>
      </w:hyperlink>
    </w:p>
    <w:p w:rsidR="00376E0D" w:rsidRPr="001E487A" w:rsidRDefault="00376E0D" w:rsidP="00376E0D">
      <w:pPr>
        <w:tabs>
          <w:tab w:val="left" w:pos="5508"/>
        </w:tabs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</w:pPr>
    </w:p>
    <w:p w:rsidR="00376E0D" w:rsidRPr="001E487A" w:rsidRDefault="00376E0D" w:rsidP="00376E0D">
      <w:pPr>
        <w:tabs>
          <w:tab w:val="left" w:pos="5508"/>
        </w:tabs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</w:pPr>
      <w:r w:rsidRPr="001E487A">
        <w:rPr>
          <w:rFonts w:asciiTheme="minorHAnsi" w:hAnsiTheme="minorHAnsi" w:cstheme="minorHAnsi"/>
          <w:noProof/>
        </w:rPr>
        <w:drawing>
          <wp:inline distT="0" distB="0" distL="0" distR="0" wp14:anchorId="328C1F73" wp14:editId="449F4B5B">
            <wp:extent cx="50673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0D" w:rsidRPr="00A258F4" w:rsidRDefault="009F110A" w:rsidP="00376E0D">
      <w:pPr>
        <w:tabs>
          <w:tab w:val="left" w:pos="5508"/>
        </w:tabs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hyperlink r:id="rId12" w:history="1">
        <w:r w:rsidR="00376E0D" w:rsidRPr="00A258F4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http://localhost:8081/api/v1/weather?city=Melbourne</w:t>
        </w:r>
      </w:hyperlink>
      <w:r w:rsidR="00376E0D" w:rsidRPr="00A258F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ab/>
      </w:r>
    </w:p>
    <w:p w:rsidR="00376E0D" w:rsidRPr="001E487A" w:rsidRDefault="00376E0D" w:rsidP="00376E0D">
      <w:pPr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</w:pPr>
    </w:p>
    <w:p w:rsidR="00376E0D" w:rsidRPr="001E487A" w:rsidRDefault="00376E0D" w:rsidP="00376E0D">
      <w:pPr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</w:pPr>
      <w:r w:rsidRPr="001E487A">
        <w:rPr>
          <w:rFonts w:asciiTheme="minorHAnsi" w:hAnsiTheme="minorHAnsi" w:cstheme="minorHAnsi"/>
          <w:noProof/>
        </w:rPr>
        <w:drawing>
          <wp:inline distT="0" distB="0" distL="0" distR="0" wp14:anchorId="2E1AADF6" wp14:editId="50909048">
            <wp:extent cx="30670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FC" w:rsidRDefault="00727AFC" w:rsidP="00376E0D">
      <w:pPr>
        <w:tabs>
          <w:tab w:val="left" w:pos="5508"/>
        </w:tabs>
        <w:rPr>
          <w:rStyle w:val="Hyperlink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727AFC" w:rsidRDefault="00727AFC" w:rsidP="00376E0D">
      <w:pPr>
        <w:tabs>
          <w:tab w:val="left" w:pos="5508"/>
        </w:tabs>
        <w:rPr>
          <w:rStyle w:val="Hyperlink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727AFC" w:rsidRDefault="00727AFC" w:rsidP="00376E0D">
      <w:pPr>
        <w:tabs>
          <w:tab w:val="left" w:pos="5508"/>
        </w:tabs>
        <w:rPr>
          <w:rStyle w:val="Hyperlink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727AFC" w:rsidRDefault="00727AFC" w:rsidP="00376E0D">
      <w:pPr>
        <w:tabs>
          <w:tab w:val="left" w:pos="5508"/>
        </w:tabs>
        <w:rPr>
          <w:rStyle w:val="Hyperlink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727AFC" w:rsidRDefault="00727AFC" w:rsidP="00376E0D">
      <w:pPr>
        <w:tabs>
          <w:tab w:val="left" w:pos="5508"/>
        </w:tabs>
        <w:rPr>
          <w:rStyle w:val="Hyperlink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727AFC" w:rsidRDefault="00727AFC" w:rsidP="00376E0D">
      <w:pPr>
        <w:tabs>
          <w:tab w:val="left" w:pos="5508"/>
        </w:tabs>
        <w:rPr>
          <w:rStyle w:val="Hyperlink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727AFC" w:rsidRDefault="00727AFC" w:rsidP="00376E0D">
      <w:pPr>
        <w:tabs>
          <w:tab w:val="left" w:pos="5508"/>
        </w:tabs>
        <w:rPr>
          <w:rStyle w:val="Hyperlink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727AFC" w:rsidRDefault="00727AFC" w:rsidP="00376E0D">
      <w:pPr>
        <w:tabs>
          <w:tab w:val="left" w:pos="5508"/>
        </w:tabs>
        <w:rPr>
          <w:rStyle w:val="Hyperlink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727AFC" w:rsidRDefault="00727AFC" w:rsidP="00376E0D">
      <w:pPr>
        <w:tabs>
          <w:tab w:val="left" w:pos="5508"/>
        </w:tabs>
        <w:rPr>
          <w:rStyle w:val="Hyperlink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727AFC" w:rsidRDefault="00727AFC" w:rsidP="00376E0D">
      <w:pPr>
        <w:tabs>
          <w:tab w:val="left" w:pos="5508"/>
        </w:tabs>
        <w:rPr>
          <w:rStyle w:val="Hyperlink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376E0D" w:rsidRDefault="009F110A" w:rsidP="00376E0D">
      <w:pPr>
        <w:tabs>
          <w:tab w:val="left" w:pos="5508"/>
        </w:tabs>
        <w:rPr>
          <w:rStyle w:val="Hyperlink"/>
          <w:rFonts w:asciiTheme="minorHAnsi" w:hAnsiTheme="minorHAnsi" w:cstheme="minorHAnsi"/>
          <w:sz w:val="24"/>
          <w:szCs w:val="24"/>
          <w:shd w:val="clear" w:color="auto" w:fill="FFFFFF"/>
        </w:rPr>
      </w:pPr>
      <w:hyperlink r:id="rId14" w:history="1">
        <w:r w:rsidR="00376E0D" w:rsidRPr="00A258F4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http://localhost:8081/api/v1/cities/Australia</w:t>
        </w:r>
      </w:hyperlink>
    </w:p>
    <w:p w:rsidR="00727AFC" w:rsidRPr="00A258F4" w:rsidRDefault="00727AFC" w:rsidP="00376E0D">
      <w:pPr>
        <w:tabs>
          <w:tab w:val="left" w:pos="5508"/>
        </w:tabs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:rsidR="00376E0D" w:rsidRPr="001E487A" w:rsidRDefault="00376E0D" w:rsidP="00376E0D">
      <w:pPr>
        <w:tabs>
          <w:tab w:val="left" w:pos="5508"/>
        </w:tabs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</w:pPr>
      <w:r w:rsidRPr="001E487A">
        <w:rPr>
          <w:rFonts w:asciiTheme="minorHAnsi" w:hAnsiTheme="minorHAnsi" w:cstheme="minorHAnsi"/>
          <w:noProof/>
        </w:rPr>
        <w:drawing>
          <wp:inline distT="0" distB="0" distL="0" distR="0" wp14:anchorId="54FBF2CC" wp14:editId="609E5160">
            <wp:extent cx="4219575" cy="701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0D" w:rsidRPr="001E487A" w:rsidRDefault="00376E0D" w:rsidP="00376E0D">
      <w:pPr>
        <w:tabs>
          <w:tab w:val="left" w:pos="5508"/>
        </w:tabs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</w:pPr>
    </w:p>
    <w:p w:rsidR="00376E0D" w:rsidRPr="001E487A" w:rsidRDefault="00376E0D" w:rsidP="00376E0D">
      <w:pPr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</w:pPr>
    </w:p>
    <w:p w:rsidR="00376E0D" w:rsidRPr="001E487A" w:rsidRDefault="00376E0D" w:rsidP="00376E0D">
      <w:pPr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</w:pPr>
    </w:p>
    <w:p w:rsidR="00376E0D" w:rsidRPr="001E487A" w:rsidRDefault="00376E0D" w:rsidP="00023B6F">
      <w:pPr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</w:pPr>
    </w:p>
    <w:p w:rsidR="001C4BF8" w:rsidRDefault="001C4BF8" w:rsidP="00023B6F">
      <w:pPr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</w:pPr>
    </w:p>
    <w:p w:rsidR="0043565F" w:rsidRPr="00A258F4" w:rsidRDefault="00A258F4" w:rsidP="00023B6F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Public </w:t>
      </w:r>
      <w:r w:rsidR="005638E6" w:rsidRPr="00A258F4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Exchange </w:t>
      </w:r>
      <w:proofErr w:type="gramStart"/>
      <w:r w:rsidR="005638E6" w:rsidRPr="00A258F4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url</w:t>
      </w:r>
      <w:proofErr w:type="gramEnd"/>
      <w:r w:rsidR="005638E6" w:rsidRPr="00A258F4"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>:</w:t>
      </w:r>
      <w:r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 w:rsidRPr="00A258F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The </w:t>
      </w:r>
      <w: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API</w:t>
      </w:r>
      <w:r w:rsidRPr="00A258F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is </w:t>
      </w:r>
      <w: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published</w:t>
      </w:r>
      <w:r w:rsidRPr="00A258F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in Exchange. </w:t>
      </w:r>
      <w:r w:rsidR="0043565F" w:rsidRPr="00A258F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Please refer to the below Public Exchange link:</w:t>
      </w:r>
    </w:p>
    <w:p w:rsidR="005638E6" w:rsidRPr="00A258F4" w:rsidRDefault="009F110A" w:rsidP="00023B6F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hyperlink r:id="rId16" w:history="1">
        <w:r w:rsidR="005638E6" w:rsidRPr="00A258F4">
          <w:rPr>
            <w:rStyle w:val="Hyperlink"/>
            <w:rFonts w:asciiTheme="minorHAnsi" w:hAnsiTheme="minorHAnsi" w:cstheme="minorHAnsi"/>
            <w:sz w:val="24"/>
            <w:szCs w:val="24"/>
          </w:rPr>
          <w:t>https://anypoint.mulesoft.com/exchange/portals/qwerty-98/</w:t>
        </w:r>
      </w:hyperlink>
    </w:p>
    <w:p w:rsidR="006C28B1" w:rsidRPr="001E487A" w:rsidRDefault="006C28B1" w:rsidP="00023B6F">
      <w:pPr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</w:pPr>
    </w:p>
    <w:p w:rsidR="006B71D2" w:rsidRPr="001E487A" w:rsidRDefault="006B71D2" w:rsidP="001C4BF8">
      <w:pPr>
        <w:pStyle w:val="Heading1"/>
        <w:numPr>
          <w:ilvl w:val="0"/>
          <w:numId w:val="9"/>
        </w:numPr>
        <w:jc w:val="left"/>
        <w:rPr>
          <w:rFonts w:asciiTheme="minorHAnsi" w:hAnsiTheme="minorHAnsi" w:cstheme="minorHAnsi"/>
        </w:rPr>
      </w:pPr>
      <w:proofErr w:type="spellStart"/>
      <w:r w:rsidRPr="001E487A">
        <w:rPr>
          <w:rFonts w:asciiTheme="minorHAnsi" w:hAnsiTheme="minorHAnsi" w:cstheme="minorHAnsi"/>
        </w:rPr>
        <w:t>MUnit</w:t>
      </w:r>
      <w:proofErr w:type="spellEnd"/>
      <w:r w:rsidRPr="001E487A">
        <w:rPr>
          <w:rFonts w:asciiTheme="minorHAnsi" w:hAnsiTheme="minorHAnsi" w:cstheme="minorHAnsi"/>
        </w:rPr>
        <w:t xml:space="preserve"> </w:t>
      </w:r>
      <w:proofErr w:type="gramStart"/>
      <w:r w:rsidRPr="001E487A">
        <w:rPr>
          <w:rFonts w:asciiTheme="minorHAnsi" w:hAnsiTheme="minorHAnsi" w:cstheme="minorHAnsi"/>
        </w:rPr>
        <w:t>Tests</w:t>
      </w:r>
      <w:r w:rsidR="001C4BF8">
        <w:rPr>
          <w:rFonts w:asciiTheme="minorHAnsi" w:hAnsiTheme="minorHAnsi" w:cstheme="minorHAnsi"/>
        </w:rPr>
        <w:t xml:space="preserve"> :</w:t>
      </w:r>
      <w:proofErr w:type="gramEnd"/>
    </w:p>
    <w:p w:rsidR="006B71D2" w:rsidRPr="001E487A" w:rsidRDefault="006B71D2" w:rsidP="006B71D2">
      <w:pPr>
        <w:rPr>
          <w:rFonts w:asciiTheme="minorHAnsi" w:hAnsiTheme="minorHAnsi" w:cstheme="minorHAnsi"/>
        </w:rPr>
      </w:pPr>
    </w:p>
    <w:p w:rsidR="006B71D2" w:rsidRPr="00A258F4" w:rsidRDefault="00A258F4" w:rsidP="006B71D2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MUnit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</w:t>
      </w:r>
      <w:r w:rsidR="006B71D2" w:rsidRPr="00A258F4">
        <w:rPr>
          <w:rFonts w:asciiTheme="minorHAnsi" w:hAnsiTheme="minorHAnsi" w:cstheme="minorHAnsi"/>
          <w:sz w:val="24"/>
          <w:szCs w:val="24"/>
        </w:rPr>
        <w:t xml:space="preserve">ests are written to cover the possible success and error </w:t>
      </w:r>
      <w:r>
        <w:rPr>
          <w:rFonts w:asciiTheme="minorHAnsi" w:hAnsiTheme="minorHAnsi" w:cstheme="minorHAnsi"/>
          <w:sz w:val="24"/>
          <w:szCs w:val="24"/>
        </w:rPr>
        <w:t>scenarios with code coverage.</w:t>
      </w:r>
    </w:p>
    <w:p w:rsidR="006B71D2" w:rsidRPr="001E487A" w:rsidRDefault="006B71D2" w:rsidP="006B71D2">
      <w:pPr>
        <w:rPr>
          <w:rFonts w:asciiTheme="minorHAnsi" w:hAnsiTheme="minorHAnsi" w:cstheme="minorHAnsi"/>
          <w:sz w:val="22"/>
          <w:szCs w:val="22"/>
        </w:rPr>
      </w:pPr>
    </w:p>
    <w:p w:rsidR="006B71D2" w:rsidRPr="00A258F4" w:rsidRDefault="006B71D2" w:rsidP="001C4BF8">
      <w:pPr>
        <w:pStyle w:val="Heading1"/>
        <w:numPr>
          <w:ilvl w:val="0"/>
          <w:numId w:val="9"/>
        </w:numPr>
        <w:jc w:val="left"/>
        <w:rPr>
          <w:rFonts w:asciiTheme="minorHAnsi" w:hAnsiTheme="minorHAnsi" w:cstheme="minorHAnsi"/>
          <w:sz w:val="28"/>
          <w:szCs w:val="28"/>
        </w:rPr>
      </w:pPr>
      <w:proofErr w:type="gramStart"/>
      <w:r w:rsidRPr="00A258F4">
        <w:rPr>
          <w:rFonts w:asciiTheme="minorHAnsi" w:hAnsiTheme="minorHAnsi" w:cstheme="minorHAnsi"/>
          <w:sz w:val="28"/>
          <w:szCs w:val="28"/>
        </w:rPr>
        <w:t>Logging</w:t>
      </w:r>
      <w:r w:rsidR="001C4BF8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</w:p>
    <w:p w:rsidR="006C28B1" w:rsidRPr="001E487A" w:rsidRDefault="006C28B1" w:rsidP="006C28B1">
      <w:pPr>
        <w:rPr>
          <w:rFonts w:asciiTheme="minorHAnsi" w:hAnsiTheme="minorHAnsi" w:cstheme="minorHAnsi"/>
        </w:rPr>
      </w:pPr>
    </w:p>
    <w:p w:rsidR="006C28B1" w:rsidRDefault="006B71D2" w:rsidP="006C28B1">
      <w:pPr>
        <w:rPr>
          <w:rFonts w:asciiTheme="minorHAnsi" w:hAnsiTheme="minorHAnsi" w:cstheme="minorHAnsi"/>
          <w:sz w:val="24"/>
          <w:szCs w:val="24"/>
        </w:rPr>
      </w:pPr>
      <w:r w:rsidRPr="00A258F4">
        <w:rPr>
          <w:rFonts w:asciiTheme="minorHAnsi" w:hAnsiTheme="minorHAnsi" w:cstheme="minorHAnsi"/>
          <w:sz w:val="24"/>
          <w:szCs w:val="24"/>
        </w:rPr>
        <w:t>S</w:t>
      </w:r>
      <w:r w:rsidR="006C28B1" w:rsidRPr="00A258F4">
        <w:rPr>
          <w:rFonts w:asciiTheme="minorHAnsi" w:hAnsiTheme="minorHAnsi" w:cstheme="minorHAnsi"/>
          <w:sz w:val="24"/>
          <w:szCs w:val="24"/>
        </w:rPr>
        <w:t xml:space="preserve">tandard logging in JSON format </w:t>
      </w:r>
      <w:r w:rsidR="00A258F4">
        <w:rPr>
          <w:rFonts w:asciiTheme="minorHAnsi" w:hAnsiTheme="minorHAnsi" w:cstheme="minorHAnsi"/>
          <w:sz w:val="24"/>
          <w:szCs w:val="24"/>
        </w:rPr>
        <w:t>is followed along with a</w:t>
      </w:r>
      <w:r w:rsidR="006C28B1" w:rsidRPr="00A258F4">
        <w:rPr>
          <w:rFonts w:asciiTheme="minorHAnsi" w:hAnsiTheme="minorHAnsi" w:cstheme="minorHAnsi"/>
          <w:sz w:val="24"/>
          <w:szCs w:val="24"/>
        </w:rPr>
        <w:t xml:space="preserve"> </w:t>
      </w:r>
      <w:r w:rsidR="0046524B" w:rsidRPr="00A258F4">
        <w:rPr>
          <w:rFonts w:asciiTheme="minorHAnsi" w:hAnsiTheme="minorHAnsi" w:cstheme="minorHAnsi"/>
          <w:sz w:val="24"/>
          <w:szCs w:val="24"/>
        </w:rPr>
        <w:t>correlation ID</w:t>
      </w:r>
      <w:r w:rsidR="00A258F4">
        <w:rPr>
          <w:rFonts w:asciiTheme="minorHAnsi" w:hAnsiTheme="minorHAnsi" w:cstheme="minorHAnsi"/>
          <w:sz w:val="24"/>
          <w:szCs w:val="24"/>
        </w:rPr>
        <w:t xml:space="preserve"> to track transaction.</w:t>
      </w:r>
    </w:p>
    <w:p w:rsidR="00A258F4" w:rsidRPr="00A258F4" w:rsidRDefault="00A258F4" w:rsidP="006C28B1">
      <w:pPr>
        <w:rPr>
          <w:rFonts w:asciiTheme="minorHAnsi" w:hAnsiTheme="minorHAnsi" w:cstheme="minorHAnsi"/>
          <w:sz w:val="24"/>
          <w:szCs w:val="24"/>
        </w:rPr>
      </w:pPr>
    </w:p>
    <w:p w:rsidR="00C450A9" w:rsidRPr="004E6E8B" w:rsidRDefault="00C450A9" w:rsidP="001C4BF8">
      <w:pPr>
        <w:pStyle w:val="Heading1"/>
        <w:numPr>
          <w:ilvl w:val="0"/>
          <w:numId w:val="9"/>
        </w:numPr>
        <w:jc w:val="left"/>
        <w:rPr>
          <w:rFonts w:asciiTheme="minorHAnsi" w:hAnsiTheme="minorHAnsi" w:cstheme="minorHAnsi"/>
          <w:sz w:val="28"/>
          <w:szCs w:val="28"/>
        </w:rPr>
      </w:pPr>
      <w:bookmarkStart w:id="12" w:name="_Toc25141319"/>
      <w:r w:rsidRPr="004E6E8B">
        <w:rPr>
          <w:rFonts w:asciiTheme="minorHAnsi" w:hAnsiTheme="minorHAnsi" w:cstheme="minorHAnsi"/>
          <w:sz w:val="28"/>
          <w:szCs w:val="28"/>
        </w:rPr>
        <w:t xml:space="preserve">Error </w:t>
      </w:r>
      <w:proofErr w:type="gramStart"/>
      <w:r w:rsidRPr="004E6E8B">
        <w:rPr>
          <w:rFonts w:asciiTheme="minorHAnsi" w:hAnsiTheme="minorHAnsi" w:cstheme="minorHAnsi"/>
          <w:sz w:val="28"/>
          <w:szCs w:val="28"/>
        </w:rPr>
        <w:t>Handling</w:t>
      </w:r>
      <w:bookmarkEnd w:id="12"/>
      <w:r w:rsidR="001C4BF8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</w:p>
    <w:p w:rsidR="00A416D3" w:rsidRPr="001E487A" w:rsidRDefault="00A416D3" w:rsidP="00C450A9">
      <w:pPr>
        <w:pStyle w:val="ListParagraph"/>
        <w:rPr>
          <w:rFonts w:asciiTheme="minorHAnsi" w:hAnsiTheme="minorHAnsi" w:cstheme="minorHAnsi"/>
          <w:b/>
          <w:bCs/>
          <w:sz w:val="24"/>
        </w:rPr>
      </w:pPr>
    </w:p>
    <w:p w:rsidR="00EE6C0F" w:rsidRPr="004E6E8B" w:rsidRDefault="00EE6C0F" w:rsidP="006C28B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 w:cstheme="minorHAnsi"/>
          <w:lang w:val="en-US" w:eastAsia="en-US"/>
        </w:rPr>
      </w:pPr>
      <w:r w:rsidRPr="004E6E8B">
        <w:rPr>
          <w:rFonts w:asciiTheme="minorHAnsi" w:hAnsiTheme="minorHAnsi" w:cstheme="minorHAnsi"/>
          <w:lang w:val="en-US" w:eastAsia="en-US"/>
        </w:rPr>
        <w:t xml:space="preserve">If any error occurs </w:t>
      </w:r>
      <w:r w:rsidR="006C28B1" w:rsidRPr="004E6E8B">
        <w:rPr>
          <w:rFonts w:asciiTheme="minorHAnsi" w:hAnsiTheme="minorHAnsi" w:cstheme="minorHAnsi"/>
          <w:lang w:val="en-US" w:eastAsia="en-US"/>
        </w:rPr>
        <w:t>in the application, global error handler handle</w:t>
      </w:r>
      <w:r w:rsidR="0046524B" w:rsidRPr="004E6E8B">
        <w:rPr>
          <w:rFonts w:asciiTheme="minorHAnsi" w:hAnsiTheme="minorHAnsi" w:cstheme="minorHAnsi"/>
          <w:lang w:val="en-US" w:eastAsia="en-US"/>
        </w:rPr>
        <w:t>s</w:t>
      </w:r>
      <w:r w:rsidR="006C28B1" w:rsidRPr="004E6E8B">
        <w:rPr>
          <w:rFonts w:asciiTheme="minorHAnsi" w:hAnsiTheme="minorHAnsi" w:cstheme="minorHAnsi"/>
          <w:lang w:val="en-US" w:eastAsia="en-US"/>
        </w:rPr>
        <w:t xml:space="preserve"> the error and give</w:t>
      </w:r>
      <w:r w:rsidR="006B71D2" w:rsidRPr="004E6E8B">
        <w:rPr>
          <w:rFonts w:asciiTheme="minorHAnsi" w:hAnsiTheme="minorHAnsi" w:cstheme="minorHAnsi"/>
          <w:lang w:val="en-US" w:eastAsia="en-US"/>
        </w:rPr>
        <w:t>s</w:t>
      </w:r>
      <w:r w:rsidR="006C28B1" w:rsidRPr="004E6E8B">
        <w:rPr>
          <w:rFonts w:asciiTheme="minorHAnsi" w:hAnsiTheme="minorHAnsi" w:cstheme="minorHAnsi"/>
          <w:lang w:val="en-US" w:eastAsia="en-US"/>
        </w:rPr>
        <w:t xml:space="preserve"> a standard error response with error details and </w:t>
      </w:r>
      <w:r w:rsidR="0046524B" w:rsidRPr="004E6E8B">
        <w:rPr>
          <w:rFonts w:asciiTheme="minorHAnsi" w:hAnsiTheme="minorHAnsi" w:cstheme="minorHAnsi"/>
          <w:lang w:val="en-US" w:eastAsia="en-US"/>
        </w:rPr>
        <w:t>correlation ID</w:t>
      </w:r>
      <w:r w:rsidR="006C28B1" w:rsidRPr="004E6E8B">
        <w:rPr>
          <w:rFonts w:asciiTheme="minorHAnsi" w:hAnsiTheme="minorHAnsi" w:cstheme="minorHAnsi"/>
          <w:lang w:val="en-US" w:eastAsia="en-US"/>
        </w:rPr>
        <w:t>.</w:t>
      </w:r>
    </w:p>
    <w:p w:rsidR="0043565F" w:rsidRPr="001E487A" w:rsidRDefault="004E6E8B" w:rsidP="006C28B1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inorHAnsi" w:hAnsiTheme="minorHAnsi" w:cstheme="minorHAnsi"/>
          <w:sz w:val="22"/>
          <w:szCs w:val="22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ED38CB8" wp14:editId="6CDACFB2">
            <wp:extent cx="478155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92" w:rsidRPr="001E487A" w:rsidRDefault="003F1692" w:rsidP="003F1692">
      <w:pPr>
        <w:rPr>
          <w:rFonts w:asciiTheme="minorHAnsi" w:hAnsiTheme="minorHAnsi" w:cstheme="minorHAnsi"/>
          <w:sz w:val="22"/>
          <w:szCs w:val="22"/>
        </w:rPr>
      </w:pPr>
      <w:bookmarkStart w:id="13" w:name="_Toc206410610"/>
      <w:bookmarkStart w:id="14" w:name="_GoBack"/>
      <w:bookmarkEnd w:id="9"/>
      <w:bookmarkEnd w:id="14"/>
    </w:p>
    <w:p w:rsidR="000718B6" w:rsidRPr="001E487A" w:rsidRDefault="000718B6" w:rsidP="000718B6">
      <w:pPr>
        <w:ind w:left="720"/>
        <w:rPr>
          <w:rFonts w:asciiTheme="minorHAnsi" w:hAnsiTheme="minorHAnsi" w:cstheme="minorHAnsi"/>
          <w:sz w:val="22"/>
          <w:szCs w:val="22"/>
        </w:rPr>
      </w:pPr>
      <w:bookmarkStart w:id="15" w:name="_Toc99264672"/>
      <w:bookmarkEnd w:id="13"/>
    </w:p>
    <w:bookmarkEnd w:id="15"/>
    <w:p w:rsidR="002F69AC" w:rsidRPr="001E487A" w:rsidRDefault="002F69AC" w:rsidP="003F1692">
      <w:pPr>
        <w:spacing w:line="14" w:lineRule="exact"/>
        <w:rPr>
          <w:rFonts w:asciiTheme="minorHAnsi" w:hAnsiTheme="minorHAnsi" w:cstheme="minorHAnsi"/>
        </w:rPr>
      </w:pPr>
    </w:p>
    <w:sectPr w:rsidR="002F69AC" w:rsidRPr="001E487A" w:rsidSect="00924CD1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113" w:footer="22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10A" w:rsidRDefault="009F110A">
      <w:r>
        <w:separator/>
      </w:r>
    </w:p>
  </w:endnote>
  <w:endnote w:type="continuationSeparator" w:id="0">
    <w:p w:rsidR="009F110A" w:rsidRDefault="009F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394"/>
      <w:gridCol w:w="2043"/>
      <w:gridCol w:w="3643"/>
    </w:tblGrid>
    <w:tr w:rsidR="00D23965">
      <w:trPr>
        <w:trHeight w:val="270"/>
      </w:trPr>
      <w:tc>
        <w:tcPr>
          <w:tcW w:w="2172" w:type="pct"/>
          <w:tcBorders>
            <w:top w:val="nil"/>
            <w:left w:val="nil"/>
            <w:bottom w:val="nil"/>
            <w:right w:val="nil"/>
          </w:tcBorders>
        </w:tcPr>
        <w:p w:rsidR="00D23965" w:rsidRDefault="00D23965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ind w:right="241"/>
            <w:rPr>
              <w:rFonts w:ascii="Arial" w:hAnsi="Arial" w:cs="Arial"/>
              <w:color w:val="000000"/>
            </w:rPr>
          </w:pPr>
        </w:p>
      </w:tc>
      <w:tc>
        <w:tcPr>
          <w:tcW w:w="1010" w:type="pct"/>
          <w:tcBorders>
            <w:top w:val="nil"/>
            <w:left w:val="nil"/>
            <w:bottom w:val="nil"/>
            <w:right w:val="nil"/>
          </w:tcBorders>
        </w:tcPr>
        <w:p w:rsidR="00D23965" w:rsidRDefault="00D23965">
          <w:pPr>
            <w:tabs>
              <w:tab w:val="left" w:pos="1827"/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jc w:val="center"/>
            <w:rPr>
              <w:rFonts w:ascii="Arial" w:hAnsi="Arial" w:cs="Arial"/>
              <w:color w:val="000000"/>
            </w:rPr>
          </w:pPr>
          <w:r>
            <w:rPr>
              <w:rStyle w:val="PageNumber"/>
              <w:rFonts w:ascii="Arial" w:hAnsi="Arial" w:cs="Arial"/>
              <w:color w:val="000000"/>
            </w:rPr>
            <w:fldChar w:fldCharType="begin"/>
          </w:r>
          <w:r>
            <w:rPr>
              <w:rStyle w:val="PageNumber"/>
              <w:rFonts w:ascii="Arial" w:hAnsi="Arial" w:cs="Arial"/>
              <w:color w:val="000000"/>
            </w:rPr>
            <w:instrText xml:space="preserve"> PAGE </w:instrText>
          </w:r>
          <w:r>
            <w:rPr>
              <w:rStyle w:val="PageNumber"/>
              <w:rFonts w:ascii="Arial" w:hAnsi="Arial" w:cs="Arial"/>
              <w:color w:val="000000"/>
            </w:rPr>
            <w:fldChar w:fldCharType="separate"/>
          </w:r>
          <w:r w:rsidR="00727AFC">
            <w:rPr>
              <w:rStyle w:val="PageNumber"/>
              <w:rFonts w:ascii="Arial" w:hAnsi="Arial" w:cs="Arial"/>
              <w:noProof/>
              <w:color w:val="000000"/>
            </w:rPr>
            <w:t>8</w:t>
          </w:r>
          <w:r>
            <w:rPr>
              <w:rStyle w:val="PageNumber"/>
              <w:rFonts w:ascii="Arial" w:hAnsi="Arial" w:cs="Arial"/>
              <w:color w:val="000000"/>
            </w:rPr>
            <w:fldChar w:fldCharType="end"/>
          </w:r>
        </w:p>
      </w:tc>
      <w:tc>
        <w:tcPr>
          <w:tcW w:w="1801" w:type="pct"/>
          <w:tcBorders>
            <w:top w:val="nil"/>
            <w:left w:val="nil"/>
            <w:bottom w:val="nil"/>
            <w:right w:val="nil"/>
          </w:tcBorders>
        </w:tcPr>
        <w:p w:rsidR="00D23965" w:rsidRDefault="00D23965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jc w:val="right"/>
            <w:rPr>
              <w:rFonts w:ascii="Arial" w:hAnsi="Arial" w:cs="Arial"/>
              <w:color w:val="000000"/>
            </w:rPr>
          </w:pPr>
        </w:p>
      </w:tc>
    </w:tr>
  </w:tbl>
  <w:p w:rsidR="00D23965" w:rsidRDefault="00D23965">
    <w:pPr>
      <w:pStyle w:val="Footer"/>
      <w:rPr>
        <w:rFonts w:ascii="Book Antiqua" w:hAnsi="Book Antiqua"/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193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394"/>
      <w:gridCol w:w="2043"/>
    </w:tblGrid>
    <w:tr w:rsidR="00D23965" w:rsidTr="00B5357E">
      <w:tc>
        <w:tcPr>
          <w:tcW w:w="3413" w:type="pct"/>
          <w:tcBorders>
            <w:top w:val="nil"/>
            <w:left w:val="nil"/>
            <w:bottom w:val="nil"/>
            <w:right w:val="nil"/>
          </w:tcBorders>
        </w:tcPr>
        <w:p w:rsidR="00D23965" w:rsidRDefault="00D23965" w:rsidP="00C054FF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ind w:right="1188"/>
            <w:rPr>
              <w:rFonts w:ascii="Arial" w:hAnsi="Arial" w:cs="Arial"/>
              <w:color w:val="000000"/>
            </w:rPr>
          </w:pPr>
        </w:p>
      </w:tc>
      <w:tc>
        <w:tcPr>
          <w:tcW w:w="1587" w:type="pct"/>
          <w:tcBorders>
            <w:top w:val="nil"/>
            <w:left w:val="nil"/>
            <w:bottom w:val="nil"/>
            <w:right w:val="nil"/>
          </w:tcBorders>
        </w:tcPr>
        <w:p w:rsidR="00D23965" w:rsidRDefault="00D23965">
          <w:pPr>
            <w:tabs>
              <w:tab w:val="left" w:pos="1827"/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jc w:val="center"/>
            <w:rPr>
              <w:rFonts w:ascii="Arial" w:hAnsi="Arial" w:cs="Arial"/>
              <w:color w:val="000000"/>
            </w:rPr>
          </w:pPr>
          <w:r>
            <w:rPr>
              <w:rStyle w:val="PageNumber"/>
              <w:rFonts w:ascii="Arial" w:hAnsi="Arial" w:cs="Arial"/>
              <w:color w:val="000000"/>
            </w:rPr>
            <w:fldChar w:fldCharType="begin"/>
          </w:r>
          <w:r>
            <w:rPr>
              <w:rStyle w:val="PageNumber"/>
              <w:rFonts w:ascii="Arial" w:hAnsi="Arial" w:cs="Arial"/>
              <w:color w:val="000000"/>
            </w:rPr>
            <w:instrText xml:space="preserve"> PAGE </w:instrText>
          </w:r>
          <w:r>
            <w:rPr>
              <w:rStyle w:val="PageNumber"/>
              <w:rFonts w:ascii="Arial" w:hAnsi="Arial" w:cs="Arial"/>
              <w:color w:val="000000"/>
            </w:rPr>
            <w:fldChar w:fldCharType="separate"/>
          </w:r>
          <w:r w:rsidR="00727AFC">
            <w:rPr>
              <w:rStyle w:val="PageNumber"/>
              <w:rFonts w:ascii="Arial" w:hAnsi="Arial" w:cs="Arial"/>
              <w:noProof/>
              <w:color w:val="000000"/>
            </w:rPr>
            <w:t>1</w:t>
          </w:r>
          <w:r>
            <w:rPr>
              <w:rStyle w:val="PageNumber"/>
              <w:rFonts w:ascii="Arial" w:hAnsi="Arial" w:cs="Arial"/>
              <w:color w:val="000000"/>
            </w:rPr>
            <w:fldChar w:fldCharType="end"/>
          </w:r>
        </w:p>
      </w:tc>
    </w:tr>
  </w:tbl>
  <w:p w:rsidR="00D23965" w:rsidRDefault="00D239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10A" w:rsidRDefault="009F110A">
      <w:r>
        <w:separator/>
      </w:r>
    </w:p>
  </w:footnote>
  <w:footnote w:type="continuationSeparator" w:id="0">
    <w:p w:rsidR="009F110A" w:rsidRDefault="009F1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1"/>
      <w:gridCol w:w="3951"/>
      <w:gridCol w:w="2738"/>
    </w:tblGrid>
    <w:tr w:rsidR="00D23965" w:rsidRPr="00C054FF">
      <w:tc>
        <w:tcPr>
          <w:tcW w:w="1682" w:type="pct"/>
          <w:tcBorders>
            <w:top w:val="nil"/>
            <w:left w:val="nil"/>
            <w:bottom w:val="nil"/>
            <w:right w:val="nil"/>
          </w:tcBorders>
        </w:tcPr>
        <w:p w:rsidR="00D23965" w:rsidRDefault="00D23965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ind w:right="36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Technical Design</w:t>
          </w:r>
        </w:p>
      </w:tc>
      <w:tc>
        <w:tcPr>
          <w:tcW w:w="1960" w:type="pct"/>
          <w:tcBorders>
            <w:top w:val="nil"/>
            <w:left w:val="nil"/>
            <w:bottom w:val="nil"/>
            <w:right w:val="nil"/>
          </w:tcBorders>
        </w:tcPr>
        <w:p w:rsidR="00D23965" w:rsidRPr="00C054FF" w:rsidRDefault="00D23965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ind w:right="46"/>
            <w:jc w:val="center"/>
            <w:rPr>
              <w:rFonts w:ascii="Arial" w:hAnsi="Arial" w:cs="Arial"/>
              <w:color w:val="000000"/>
            </w:rPr>
          </w:pPr>
        </w:p>
      </w:tc>
      <w:tc>
        <w:tcPr>
          <w:tcW w:w="1358" w:type="pct"/>
          <w:tcBorders>
            <w:top w:val="nil"/>
            <w:left w:val="nil"/>
            <w:bottom w:val="nil"/>
            <w:right w:val="nil"/>
          </w:tcBorders>
        </w:tcPr>
        <w:p w:rsidR="00D23965" w:rsidRPr="00C054FF" w:rsidRDefault="00D23965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ind w:right="36"/>
            <w:jc w:val="right"/>
            <w:rPr>
              <w:rFonts w:ascii="Arial" w:hAnsi="Arial" w:cs="Arial"/>
              <w:color w:val="000000"/>
            </w:rPr>
          </w:pPr>
          <w:r w:rsidRPr="00C054FF">
            <w:rPr>
              <w:rFonts w:ascii="Arial" w:hAnsi="Arial" w:cs="Arial"/>
              <w:color w:val="000000"/>
            </w:rPr>
            <w:t xml:space="preserve">Version: </w:t>
          </w:r>
          <w:r>
            <w:rPr>
              <w:rFonts w:ascii="Arial" w:hAnsi="Arial" w:cs="Arial"/>
              <w:color w:val="000000"/>
            </w:rPr>
            <w:t>1</w:t>
          </w:r>
          <w:r w:rsidRPr="00C054FF">
            <w:rPr>
              <w:rFonts w:ascii="Arial" w:hAnsi="Arial" w:cs="Arial"/>
              <w:color w:val="000000"/>
            </w:rPr>
            <w:t>.0</w:t>
          </w:r>
        </w:p>
      </w:tc>
    </w:tr>
  </w:tbl>
  <w:p w:rsidR="00D23965" w:rsidRDefault="00D239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1"/>
      <w:gridCol w:w="3951"/>
      <w:gridCol w:w="2738"/>
    </w:tblGrid>
    <w:tr w:rsidR="00656608" w:rsidRPr="00C054FF" w:rsidTr="00921362">
      <w:tc>
        <w:tcPr>
          <w:tcW w:w="1682" w:type="pct"/>
          <w:tcBorders>
            <w:top w:val="nil"/>
            <w:left w:val="nil"/>
            <w:bottom w:val="nil"/>
            <w:right w:val="nil"/>
          </w:tcBorders>
        </w:tcPr>
        <w:p w:rsidR="00656608" w:rsidRDefault="00656608" w:rsidP="00656608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ind w:right="36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Technical Design</w:t>
          </w:r>
        </w:p>
      </w:tc>
      <w:tc>
        <w:tcPr>
          <w:tcW w:w="1960" w:type="pct"/>
          <w:tcBorders>
            <w:top w:val="nil"/>
            <w:left w:val="nil"/>
            <w:bottom w:val="nil"/>
            <w:right w:val="nil"/>
          </w:tcBorders>
        </w:tcPr>
        <w:p w:rsidR="00656608" w:rsidRPr="00C054FF" w:rsidRDefault="00656608" w:rsidP="00656608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ind w:right="46"/>
            <w:jc w:val="center"/>
            <w:rPr>
              <w:rFonts w:ascii="Arial" w:hAnsi="Arial" w:cs="Arial"/>
              <w:color w:val="000000"/>
            </w:rPr>
          </w:pPr>
        </w:p>
      </w:tc>
      <w:tc>
        <w:tcPr>
          <w:tcW w:w="1358" w:type="pct"/>
          <w:tcBorders>
            <w:top w:val="nil"/>
            <w:left w:val="nil"/>
            <w:bottom w:val="nil"/>
            <w:right w:val="nil"/>
          </w:tcBorders>
        </w:tcPr>
        <w:p w:rsidR="00656608" w:rsidRPr="00C054FF" w:rsidRDefault="00656608" w:rsidP="00656608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ind w:right="36"/>
            <w:jc w:val="right"/>
            <w:rPr>
              <w:rFonts w:ascii="Arial" w:hAnsi="Arial" w:cs="Arial"/>
              <w:color w:val="000000"/>
            </w:rPr>
          </w:pPr>
          <w:r w:rsidRPr="00C054FF">
            <w:rPr>
              <w:rFonts w:ascii="Arial" w:hAnsi="Arial" w:cs="Arial"/>
              <w:color w:val="000000"/>
            </w:rPr>
            <w:t xml:space="preserve">Version: </w:t>
          </w:r>
          <w:r>
            <w:rPr>
              <w:rFonts w:ascii="Arial" w:hAnsi="Arial" w:cs="Arial"/>
              <w:color w:val="000000"/>
            </w:rPr>
            <w:t>1</w:t>
          </w:r>
          <w:r w:rsidRPr="00C054FF">
            <w:rPr>
              <w:rFonts w:ascii="Arial" w:hAnsi="Arial" w:cs="Arial"/>
              <w:color w:val="000000"/>
            </w:rPr>
            <w:t>.0</w:t>
          </w:r>
        </w:p>
      </w:tc>
    </w:tr>
  </w:tbl>
  <w:p w:rsidR="00656608" w:rsidRDefault="00656608" w:rsidP="00656608">
    <w:pPr>
      <w:pStyle w:val="Header"/>
    </w:pPr>
  </w:p>
  <w:p w:rsidR="00D23965" w:rsidRPr="00656608" w:rsidRDefault="00D23965" w:rsidP="00656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D24CB"/>
    <w:multiLevelType w:val="hybridMultilevel"/>
    <w:tmpl w:val="734C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7258"/>
    <w:multiLevelType w:val="hybridMultilevel"/>
    <w:tmpl w:val="87A404F4"/>
    <w:lvl w:ilvl="0" w:tplc="A2563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6748D"/>
    <w:multiLevelType w:val="hybridMultilevel"/>
    <w:tmpl w:val="EC96FA08"/>
    <w:lvl w:ilvl="0" w:tplc="E4F8C3D2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2071E5"/>
    <w:multiLevelType w:val="hybridMultilevel"/>
    <w:tmpl w:val="60EE27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7F7927"/>
    <w:multiLevelType w:val="hybridMultilevel"/>
    <w:tmpl w:val="1AF21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A5AFE"/>
    <w:multiLevelType w:val="hybridMultilevel"/>
    <w:tmpl w:val="32A679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857F8"/>
    <w:multiLevelType w:val="hybridMultilevel"/>
    <w:tmpl w:val="0A00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24C82"/>
    <w:multiLevelType w:val="hybridMultilevel"/>
    <w:tmpl w:val="CC4865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0509F"/>
    <w:multiLevelType w:val="hybridMultilevel"/>
    <w:tmpl w:val="32A679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F71E1"/>
    <w:multiLevelType w:val="multilevel"/>
    <w:tmpl w:val="E4622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72F29F4"/>
    <w:multiLevelType w:val="hybridMultilevel"/>
    <w:tmpl w:val="43F09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76732"/>
    <w:multiLevelType w:val="hybridMultilevel"/>
    <w:tmpl w:val="59C0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352D8"/>
    <w:multiLevelType w:val="hybridMultilevel"/>
    <w:tmpl w:val="D512D3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83708"/>
    <w:multiLevelType w:val="hybridMultilevel"/>
    <w:tmpl w:val="6AE43466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91A71"/>
    <w:multiLevelType w:val="hybridMultilevel"/>
    <w:tmpl w:val="54B2994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7A7C27"/>
    <w:multiLevelType w:val="hybridMultilevel"/>
    <w:tmpl w:val="52A8888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4E21DC"/>
    <w:multiLevelType w:val="hybridMultilevel"/>
    <w:tmpl w:val="615A1B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B1EAD"/>
    <w:multiLevelType w:val="hybridMultilevel"/>
    <w:tmpl w:val="D5943E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44417"/>
    <w:multiLevelType w:val="hybridMultilevel"/>
    <w:tmpl w:val="5F6AFA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18"/>
  </w:num>
  <w:num w:numId="8">
    <w:abstractNumId w:val="1"/>
  </w:num>
  <w:num w:numId="9">
    <w:abstractNumId w:val="16"/>
  </w:num>
  <w:num w:numId="10">
    <w:abstractNumId w:val="12"/>
  </w:num>
  <w:num w:numId="11">
    <w:abstractNumId w:val="15"/>
  </w:num>
  <w:num w:numId="12">
    <w:abstractNumId w:val="17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3"/>
  </w:num>
  <w:num w:numId="18">
    <w:abstractNumId w:val="11"/>
  </w:num>
  <w:num w:numId="1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baseID" w:val="Methodology"/>
  </w:docVars>
  <w:rsids>
    <w:rsidRoot w:val="001A62D3"/>
    <w:rsid w:val="0000257E"/>
    <w:rsid w:val="000027AB"/>
    <w:rsid w:val="000029F9"/>
    <w:rsid w:val="00002BF2"/>
    <w:rsid w:val="00002F38"/>
    <w:rsid w:val="0000413D"/>
    <w:rsid w:val="00005095"/>
    <w:rsid w:val="000056EA"/>
    <w:rsid w:val="00005943"/>
    <w:rsid w:val="00006476"/>
    <w:rsid w:val="00010363"/>
    <w:rsid w:val="00010AE8"/>
    <w:rsid w:val="000114CB"/>
    <w:rsid w:val="00012580"/>
    <w:rsid w:val="00012F73"/>
    <w:rsid w:val="0001388E"/>
    <w:rsid w:val="00013FE7"/>
    <w:rsid w:val="000145F3"/>
    <w:rsid w:val="0001615D"/>
    <w:rsid w:val="000170F9"/>
    <w:rsid w:val="00017CFF"/>
    <w:rsid w:val="00021B8D"/>
    <w:rsid w:val="00022928"/>
    <w:rsid w:val="00022F9F"/>
    <w:rsid w:val="00023B6F"/>
    <w:rsid w:val="00024C47"/>
    <w:rsid w:val="00027C7F"/>
    <w:rsid w:val="00030852"/>
    <w:rsid w:val="00033506"/>
    <w:rsid w:val="00033698"/>
    <w:rsid w:val="00034063"/>
    <w:rsid w:val="00037663"/>
    <w:rsid w:val="0003777A"/>
    <w:rsid w:val="00037A28"/>
    <w:rsid w:val="000405DD"/>
    <w:rsid w:val="000406C7"/>
    <w:rsid w:val="00042663"/>
    <w:rsid w:val="00042A61"/>
    <w:rsid w:val="00042A90"/>
    <w:rsid w:val="00042C9C"/>
    <w:rsid w:val="0004629B"/>
    <w:rsid w:val="000468BB"/>
    <w:rsid w:val="0005366F"/>
    <w:rsid w:val="000537A3"/>
    <w:rsid w:val="0005629C"/>
    <w:rsid w:val="00056F39"/>
    <w:rsid w:val="0005720D"/>
    <w:rsid w:val="000576F9"/>
    <w:rsid w:val="00061C7B"/>
    <w:rsid w:val="00065808"/>
    <w:rsid w:val="00065899"/>
    <w:rsid w:val="00066298"/>
    <w:rsid w:val="00067E41"/>
    <w:rsid w:val="000700FF"/>
    <w:rsid w:val="000718B6"/>
    <w:rsid w:val="0007201F"/>
    <w:rsid w:val="0007292C"/>
    <w:rsid w:val="00072B1C"/>
    <w:rsid w:val="000758D2"/>
    <w:rsid w:val="00076216"/>
    <w:rsid w:val="00076411"/>
    <w:rsid w:val="0007735F"/>
    <w:rsid w:val="000778BB"/>
    <w:rsid w:val="0008049F"/>
    <w:rsid w:val="000813D9"/>
    <w:rsid w:val="00082645"/>
    <w:rsid w:val="00084CB9"/>
    <w:rsid w:val="00085B13"/>
    <w:rsid w:val="000864AE"/>
    <w:rsid w:val="00086F3D"/>
    <w:rsid w:val="00087271"/>
    <w:rsid w:val="00087E1B"/>
    <w:rsid w:val="00090820"/>
    <w:rsid w:val="000911D7"/>
    <w:rsid w:val="0009164A"/>
    <w:rsid w:val="00091821"/>
    <w:rsid w:val="0009239B"/>
    <w:rsid w:val="000A0915"/>
    <w:rsid w:val="000A1896"/>
    <w:rsid w:val="000A1907"/>
    <w:rsid w:val="000A4AC3"/>
    <w:rsid w:val="000A7838"/>
    <w:rsid w:val="000B0567"/>
    <w:rsid w:val="000B0DC3"/>
    <w:rsid w:val="000B13EE"/>
    <w:rsid w:val="000B192A"/>
    <w:rsid w:val="000B204B"/>
    <w:rsid w:val="000B4065"/>
    <w:rsid w:val="000B546F"/>
    <w:rsid w:val="000B63D1"/>
    <w:rsid w:val="000B7207"/>
    <w:rsid w:val="000B7F91"/>
    <w:rsid w:val="000C0E7A"/>
    <w:rsid w:val="000C1F6B"/>
    <w:rsid w:val="000C2944"/>
    <w:rsid w:val="000C527B"/>
    <w:rsid w:val="000C7119"/>
    <w:rsid w:val="000D0D03"/>
    <w:rsid w:val="000D19B9"/>
    <w:rsid w:val="000D232F"/>
    <w:rsid w:val="000D3E3A"/>
    <w:rsid w:val="000D4A43"/>
    <w:rsid w:val="000D4A72"/>
    <w:rsid w:val="000D5CCC"/>
    <w:rsid w:val="000D668D"/>
    <w:rsid w:val="000D69DF"/>
    <w:rsid w:val="000D7959"/>
    <w:rsid w:val="000E02D8"/>
    <w:rsid w:val="000E6120"/>
    <w:rsid w:val="000E6484"/>
    <w:rsid w:val="000E6A2A"/>
    <w:rsid w:val="000F0033"/>
    <w:rsid w:val="000F0399"/>
    <w:rsid w:val="000F46EE"/>
    <w:rsid w:val="000F563E"/>
    <w:rsid w:val="000F6934"/>
    <w:rsid w:val="001006A5"/>
    <w:rsid w:val="0010156B"/>
    <w:rsid w:val="0010603B"/>
    <w:rsid w:val="00106EF0"/>
    <w:rsid w:val="0010735C"/>
    <w:rsid w:val="00111136"/>
    <w:rsid w:val="0011353C"/>
    <w:rsid w:val="0011362A"/>
    <w:rsid w:val="00116604"/>
    <w:rsid w:val="00116EC7"/>
    <w:rsid w:val="00124D04"/>
    <w:rsid w:val="00125AB1"/>
    <w:rsid w:val="0012612E"/>
    <w:rsid w:val="0012664C"/>
    <w:rsid w:val="001275C8"/>
    <w:rsid w:val="00127D85"/>
    <w:rsid w:val="001303DB"/>
    <w:rsid w:val="0013114F"/>
    <w:rsid w:val="0013281C"/>
    <w:rsid w:val="00132F70"/>
    <w:rsid w:val="00134466"/>
    <w:rsid w:val="00134BEE"/>
    <w:rsid w:val="00136C5F"/>
    <w:rsid w:val="001370CD"/>
    <w:rsid w:val="00137756"/>
    <w:rsid w:val="0014211E"/>
    <w:rsid w:val="00142B51"/>
    <w:rsid w:val="0014313D"/>
    <w:rsid w:val="00144982"/>
    <w:rsid w:val="00144F6E"/>
    <w:rsid w:val="001468A2"/>
    <w:rsid w:val="00146B27"/>
    <w:rsid w:val="0014784D"/>
    <w:rsid w:val="00147894"/>
    <w:rsid w:val="001509E6"/>
    <w:rsid w:val="00150B20"/>
    <w:rsid w:val="00150D2E"/>
    <w:rsid w:val="001512D3"/>
    <w:rsid w:val="001518DA"/>
    <w:rsid w:val="00153266"/>
    <w:rsid w:val="001542D4"/>
    <w:rsid w:val="001550EE"/>
    <w:rsid w:val="001557A7"/>
    <w:rsid w:val="00155A17"/>
    <w:rsid w:val="00157298"/>
    <w:rsid w:val="001574E2"/>
    <w:rsid w:val="00160B04"/>
    <w:rsid w:val="001641D6"/>
    <w:rsid w:val="00164BB5"/>
    <w:rsid w:val="00165363"/>
    <w:rsid w:val="00165F34"/>
    <w:rsid w:val="00167D7E"/>
    <w:rsid w:val="001700AE"/>
    <w:rsid w:val="00171D41"/>
    <w:rsid w:val="001724BC"/>
    <w:rsid w:val="0017340E"/>
    <w:rsid w:val="001736E3"/>
    <w:rsid w:val="00173709"/>
    <w:rsid w:val="001745F1"/>
    <w:rsid w:val="001746D5"/>
    <w:rsid w:val="001750BE"/>
    <w:rsid w:val="00177C18"/>
    <w:rsid w:val="00181250"/>
    <w:rsid w:val="001818BD"/>
    <w:rsid w:val="00183099"/>
    <w:rsid w:val="00183D00"/>
    <w:rsid w:val="00183FAE"/>
    <w:rsid w:val="001841FE"/>
    <w:rsid w:val="00185C60"/>
    <w:rsid w:val="00190AA1"/>
    <w:rsid w:val="00190B1F"/>
    <w:rsid w:val="00191CCA"/>
    <w:rsid w:val="00192217"/>
    <w:rsid w:val="001935D5"/>
    <w:rsid w:val="0019547C"/>
    <w:rsid w:val="00196878"/>
    <w:rsid w:val="00196E81"/>
    <w:rsid w:val="00197BF8"/>
    <w:rsid w:val="001A161C"/>
    <w:rsid w:val="001A288B"/>
    <w:rsid w:val="001A2EEA"/>
    <w:rsid w:val="001A62D3"/>
    <w:rsid w:val="001A67AD"/>
    <w:rsid w:val="001A6C1A"/>
    <w:rsid w:val="001B2CD2"/>
    <w:rsid w:val="001B2F5D"/>
    <w:rsid w:val="001B3249"/>
    <w:rsid w:val="001B40FA"/>
    <w:rsid w:val="001B410D"/>
    <w:rsid w:val="001B45B2"/>
    <w:rsid w:val="001C0060"/>
    <w:rsid w:val="001C00AB"/>
    <w:rsid w:val="001C01AB"/>
    <w:rsid w:val="001C0B96"/>
    <w:rsid w:val="001C0C50"/>
    <w:rsid w:val="001C2D3D"/>
    <w:rsid w:val="001C30FA"/>
    <w:rsid w:val="001C4BF8"/>
    <w:rsid w:val="001C52B6"/>
    <w:rsid w:val="001C5E0E"/>
    <w:rsid w:val="001C78D3"/>
    <w:rsid w:val="001D22F9"/>
    <w:rsid w:val="001D5771"/>
    <w:rsid w:val="001D60F3"/>
    <w:rsid w:val="001E19CC"/>
    <w:rsid w:val="001E1BFF"/>
    <w:rsid w:val="001E2847"/>
    <w:rsid w:val="001E487A"/>
    <w:rsid w:val="001E4C2E"/>
    <w:rsid w:val="001F04F3"/>
    <w:rsid w:val="001F1B9A"/>
    <w:rsid w:val="001F1D11"/>
    <w:rsid w:val="001F20ED"/>
    <w:rsid w:val="001F3237"/>
    <w:rsid w:val="001F4B45"/>
    <w:rsid w:val="001F519F"/>
    <w:rsid w:val="001F5EE2"/>
    <w:rsid w:val="00201165"/>
    <w:rsid w:val="0020192F"/>
    <w:rsid w:val="00201F92"/>
    <w:rsid w:val="00203A55"/>
    <w:rsid w:val="00204B71"/>
    <w:rsid w:val="0020659B"/>
    <w:rsid w:val="00206837"/>
    <w:rsid w:val="00210B15"/>
    <w:rsid w:val="00211465"/>
    <w:rsid w:val="00212F59"/>
    <w:rsid w:val="002158B0"/>
    <w:rsid w:val="00215B5D"/>
    <w:rsid w:val="00216DEC"/>
    <w:rsid w:val="00216E8F"/>
    <w:rsid w:val="00217109"/>
    <w:rsid w:val="00217447"/>
    <w:rsid w:val="0022042C"/>
    <w:rsid w:val="002220D4"/>
    <w:rsid w:val="00222788"/>
    <w:rsid w:val="00222D6C"/>
    <w:rsid w:val="002251E3"/>
    <w:rsid w:val="0022620B"/>
    <w:rsid w:val="00230B6E"/>
    <w:rsid w:val="00232D5F"/>
    <w:rsid w:val="00233337"/>
    <w:rsid w:val="002409BF"/>
    <w:rsid w:val="00241B0A"/>
    <w:rsid w:val="00241B90"/>
    <w:rsid w:val="0024232E"/>
    <w:rsid w:val="00242576"/>
    <w:rsid w:val="00243ADF"/>
    <w:rsid w:val="002444E1"/>
    <w:rsid w:val="00244D9D"/>
    <w:rsid w:val="00245AE2"/>
    <w:rsid w:val="00245D86"/>
    <w:rsid w:val="00245DA4"/>
    <w:rsid w:val="002465A4"/>
    <w:rsid w:val="00246EEE"/>
    <w:rsid w:val="002471F7"/>
    <w:rsid w:val="00247CF3"/>
    <w:rsid w:val="00250FA1"/>
    <w:rsid w:val="0025103D"/>
    <w:rsid w:val="002512D2"/>
    <w:rsid w:val="00252859"/>
    <w:rsid w:val="0025316F"/>
    <w:rsid w:val="002537FD"/>
    <w:rsid w:val="00253FF9"/>
    <w:rsid w:val="0025683D"/>
    <w:rsid w:val="0026041F"/>
    <w:rsid w:val="00263025"/>
    <w:rsid w:val="00263E9D"/>
    <w:rsid w:val="00264391"/>
    <w:rsid w:val="0026523E"/>
    <w:rsid w:val="00265DBA"/>
    <w:rsid w:val="00265DCA"/>
    <w:rsid w:val="002676D7"/>
    <w:rsid w:val="00267E05"/>
    <w:rsid w:val="00271B23"/>
    <w:rsid w:val="0027613F"/>
    <w:rsid w:val="002763AE"/>
    <w:rsid w:val="00277EF2"/>
    <w:rsid w:val="00284505"/>
    <w:rsid w:val="00287077"/>
    <w:rsid w:val="002871D7"/>
    <w:rsid w:val="0028729C"/>
    <w:rsid w:val="00287CCC"/>
    <w:rsid w:val="00290235"/>
    <w:rsid w:val="00291283"/>
    <w:rsid w:val="00292637"/>
    <w:rsid w:val="002931A1"/>
    <w:rsid w:val="002937DA"/>
    <w:rsid w:val="002979B0"/>
    <w:rsid w:val="00297B01"/>
    <w:rsid w:val="002A079B"/>
    <w:rsid w:val="002A138A"/>
    <w:rsid w:val="002A4F26"/>
    <w:rsid w:val="002A590B"/>
    <w:rsid w:val="002A6CA5"/>
    <w:rsid w:val="002A6E5B"/>
    <w:rsid w:val="002A6EB2"/>
    <w:rsid w:val="002A6F74"/>
    <w:rsid w:val="002A781E"/>
    <w:rsid w:val="002A7E89"/>
    <w:rsid w:val="002B0E3A"/>
    <w:rsid w:val="002B1072"/>
    <w:rsid w:val="002B2698"/>
    <w:rsid w:val="002B37B5"/>
    <w:rsid w:val="002B6939"/>
    <w:rsid w:val="002C0EA0"/>
    <w:rsid w:val="002C1B68"/>
    <w:rsid w:val="002C207A"/>
    <w:rsid w:val="002C2BCC"/>
    <w:rsid w:val="002C5CDD"/>
    <w:rsid w:val="002C5D3E"/>
    <w:rsid w:val="002C62B7"/>
    <w:rsid w:val="002D26AD"/>
    <w:rsid w:val="002D310C"/>
    <w:rsid w:val="002D4DE7"/>
    <w:rsid w:val="002E2771"/>
    <w:rsid w:val="002E76D4"/>
    <w:rsid w:val="002E7E85"/>
    <w:rsid w:val="002F13BD"/>
    <w:rsid w:val="002F13FC"/>
    <w:rsid w:val="002F3B37"/>
    <w:rsid w:val="002F69AC"/>
    <w:rsid w:val="002F74E1"/>
    <w:rsid w:val="003005FF"/>
    <w:rsid w:val="00300748"/>
    <w:rsid w:val="003025F7"/>
    <w:rsid w:val="00302A54"/>
    <w:rsid w:val="00302E21"/>
    <w:rsid w:val="003036A3"/>
    <w:rsid w:val="00303F67"/>
    <w:rsid w:val="0030649F"/>
    <w:rsid w:val="00306845"/>
    <w:rsid w:val="00310CE9"/>
    <w:rsid w:val="00311ADB"/>
    <w:rsid w:val="003125FC"/>
    <w:rsid w:val="0031351D"/>
    <w:rsid w:val="00314CF0"/>
    <w:rsid w:val="003151E8"/>
    <w:rsid w:val="00317DCC"/>
    <w:rsid w:val="00320CF4"/>
    <w:rsid w:val="003210E5"/>
    <w:rsid w:val="003211E8"/>
    <w:rsid w:val="0032169A"/>
    <w:rsid w:val="0032332A"/>
    <w:rsid w:val="00325A34"/>
    <w:rsid w:val="00326CA6"/>
    <w:rsid w:val="0032778D"/>
    <w:rsid w:val="0033186C"/>
    <w:rsid w:val="00331F08"/>
    <w:rsid w:val="003340E8"/>
    <w:rsid w:val="003341D1"/>
    <w:rsid w:val="0033626F"/>
    <w:rsid w:val="00337A8F"/>
    <w:rsid w:val="003404AC"/>
    <w:rsid w:val="003405BE"/>
    <w:rsid w:val="00340745"/>
    <w:rsid w:val="003413E8"/>
    <w:rsid w:val="00342552"/>
    <w:rsid w:val="003427C7"/>
    <w:rsid w:val="003435B2"/>
    <w:rsid w:val="00346919"/>
    <w:rsid w:val="003513CF"/>
    <w:rsid w:val="00353D48"/>
    <w:rsid w:val="00354428"/>
    <w:rsid w:val="0036289D"/>
    <w:rsid w:val="00362AF2"/>
    <w:rsid w:val="003636B6"/>
    <w:rsid w:val="0036377A"/>
    <w:rsid w:val="0036428C"/>
    <w:rsid w:val="0036582C"/>
    <w:rsid w:val="00365C94"/>
    <w:rsid w:val="0037246C"/>
    <w:rsid w:val="00372C4B"/>
    <w:rsid w:val="00376440"/>
    <w:rsid w:val="00376DA1"/>
    <w:rsid w:val="00376E0D"/>
    <w:rsid w:val="00376FF6"/>
    <w:rsid w:val="00381853"/>
    <w:rsid w:val="003821DD"/>
    <w:rsid w:val="003828A8"/>
    <w:rsid w:val="003860A3"/>
    <w:rsid w:val="003904DF"/>
    <w:rsid w:val="0039053E"/>
    <w:rsid w:val="00390FDB"/>
    <w:rsid w:val="00394AD9"/>
    <w:rsid w:val="003A063F"/>
    <w:rsid w:val="003A103E"/>
    <w:rsid w:val="003A36DE"/>
    <w:rsid w:val="003A3783"/>
    <w:rsid w:val="003A58D8"/>
    <w:rsid w:val="003A6DB7"/>
    <w:rsid w:val="003B086D"/>
    <w:rsid w:val="003B0E0D"/>
    <w:rsid w:val="003B0FFB"/>
    <w:rsid w:val="003B4D24"/>
    <w:rsid w:val="003B516E"/>
    <w:rsid w:val="003B7E5A"/>
    <w:rsid w:val="003C1985"/>
    <w:rsid w:val="003C1C58"/>
    <w:rsid w:val="003C21FE"/>
    <w:rsid w:val="003C2260"/>
    <w:rsid w:val="003C3B2F"/>
    <w:rsid w:val="003C533B"/>
    <w:rsid w:val="003C53CC"/>
    <w:rsid w:val="003C5564"/>
    <w:rsid w:val="003C62F7"/>
    <w:rsid w:val="003D1247"/>
    <w:rsid w:val="003D12E5"/>
    <w:rsid w:val="003D1682"/>
    <w:rsid w:val="003D49C3"/>
    <w:rsid w:val="003D4FD9"/>
    <w:rsid w:val="003D6C2C"/>
    <w:rsid w:val="003D7728"/>
    <w:rsid w:val="003E13A6"/>
    <w:rsid w:val="003E267A"/>
    <w:rsid w:val="003E395E"/>
    <w:rsid w:val="003E4294"/>
    <w:rsid w:val="003E7C9E"/>
    <w:rsid w:val="003F01B5"/>
    <w:rsid w:val="003F09E1"/>
    <w:rsid w:val="003F1692"/>
    <w:rsid w:val="003F3388"/>
    <w:rsid w:val="003F367C"/>
    <w:rsid w:val="003F36A8"/>
    <w:rsid w:val="003F4048"/>
    <w:rsid w:val="003F5261"/>
    <w:rsid w:val="003F5E52"/>
    <w:rsid w:val="003F6D8C"/>
    <w:rsid w:val="003F724A"/>
    <w:rsid w:val="003F76C5"/>
    <w:rsid w:val="003F78E9"/>
    <w:rsid w:val="003F7EA5"/>
    <w:rsid w:val="00403950"/>
    <w:rsid w:val="00404A5F"/>
    <w:rsid w:val="0040614E"/>
    <w:rsid w:val="00407F4B"/>
    <w:rsid w:val="00410A45"/>
    <w:rsid w:val="00412DB0"/>
    <w:rsid w:val="0041361E"/>
    <w:rsid w:val="004166F8"/>
    <w:rsid w:val="004169BF"/>
    <w:rsid w:val="00420865"/>
    <w:rsid w:val="00423BB3"/>
    <w:rsid w:val="00424A51"/>
    <w:rsid w:val="0042532C"/>
    <w:rsid w:val="0042777C"/>
    <w:rsid w:val="00430082"/>
    <w:rsid w:val="00431ADB"/>
    <w:rsid w:val="004343C0"/>
    <w:rsid w:val="004351CA"/>
    <w:rsid w:val="0043565F"/>
    <w:rsid w:val="00435EB0"/>
    <w:rsid w:val="00436CEB"/>
    <w:rsid w:val="0044391E"/>
    <w:rsid w:val="004444B9"/>
    <w:rsid w:val="00445549"/>
    <w:rsid w:val="004462C4"/>
    <w:rsid w:val="00446583"/>
    <w:rsid w:val="0044729C"/>
    <w:rsid w:val="00447C92"/>
    <w:rsid w:val="00450968"/>
    <w:rsid w:val="00452D50"/>
    <w:rsid w:val="00453475"/>
    <w:rsid w:val="0045470D"/>
    <w:rsid w:val="00457BE5"/>
    <w:rsid w:val="00457FA6"/>
    <w:rsid w:val="00460192"/>
    <w:rsid w:val="0046524B"/>
    <w:rsid w:val="00465B7A"/>
    <w:rsid w:val="004670DF"/>
    <w:rsid w:val="004677D0"/>
    <w:rsid w:val="00467E45"/>
    <w:rsid w:val="004710CB"/>
    <w:rsid w:val="00472384"/>
    <w:rsid w:val="004726F1"/>
    <w:rsid w:val="00473169"/>
    <w:rsid w:val="00474878"/>
    <w:rsid w:val="00474A06"/>
    <w:rsid w:val="00474A1A"/>
    <w:rsid w:val="00475B2E"/>
    <w:rsid w:val="0047617D"/>
    <w:rsid w:val="0047630D"/>
    <w:rsid w:val="0048059F"/>
    <w:rsid w:val="00480A5D"/>
    <w:rsid w:val="00481A90"/>
    <w:rsid w:val="00481D84"/>
    <w:rsid w:val="00482DF0"/>
    <w:rsid w:val="00484B84"/>
    <w:rsid w:val="004902F9"/>
    <w:rsid w:val="00490B9F"/>
    <w:rsid w:val="004910BE"/>
    <w:rsid w:val="0049360E"/>
    <w:rsid w:val="00493938"/>
    <w:rsid w:val="00494225"/>
    <w:rsid w:val="00494656"/>
    <w:rsid w:val="004963F3"/>
    <w:rsid w:val="004964B8"/>
    <w:rsid w:val="00497AE3"/>
    <w:rsid w:val="004A0BDB"/>
    <w:rsid w:val="004A159B"/>
    <w:rsid w:val="004A302C"/>
    <w:rsid w:val="004A393E"/>
    <w:rsid w:val="004A509E"/>
    <w:rsid w:val="004A5D21"/>
    <w:rsid w:val="004A779C"/>
    <w:rsid w:val="004B02B0"/>
    <w:rsid w:val="004B1180"/>
    <w:rsid w:val="004B20E0"/>
    <w:rsid w:val="004B2406"/>
    <w:rsid w:val="004B3278"/>
    <w:rsid w:val="004B388E"/>
    <w:rsid w:val="004B3FE9"/>
    <w:rsid w:val="004B44D6"/>
    <w:rsid w:val="004B52BD"/>
    <w:rsid w:val="004B53D8"/>
    <w:rsid w:val="004B599E"/>
    <w:rsid w:val="004B5A06"/>
    <w:rsid w:val="004B5C58"/>
    <w:rsid w:val="004B6172"/>
    <w:rsid w:val="004B62CB"/>
    <w:rsid w:val="004B6303"/>
    <w:rsid w:val="004B71C1"/>
    <w:rsid w:val="004C0D33"/>
    <w:rsid w:val="004C7A71"/>
    <w:rsid w:val="004D0655"/>
    <w:rsid w:val="004D069F"/>
    <w:rsid w:val="004D079D"/>
    <w:rsid w:val="004D1918"/>
    <w:rsid w:val="004D23A5"/>
    <w:rsid w:val="004D2DE1"/>
    <w:rsid w:val="004D34D3"/>
    <w:rsid w:val="004D4C7E"/>
    <w:rsid w:val="004D4D63"/>
    <w:rsid w:val="004D639A"/>
    <w:rsid w:val="004D6594"/>
    <w:rsid w:val="004D7334"/>
    <w:rsid w:val="004E0730"/>
    <w:rsid w:val="004E1D5E"/>
    <w:rsid w:val="004E2444"/>
    <w:rsid w:val="004E24AF"/>
    <w:rsid w:val="004E2683"/>
    <w:rsid w:val="004E587E"/>
    <w:rsid w:val="004E6E8B"/>
    <w:rsid w:val="004F40D7"/>
    <w:rsid w:val="004F4885"/>
    <w:rsid w:val="004F495D"/>
    <w:rsid w:val="004F6278"/>
    <w:rsid w:val="00500EBE"/>
    <w:rsid w:val="00503D34"/>
    <w:rsid w:val="00506363"/>
    <w:rsid w:val="00506D85"/>
    <w:rsid w:val="005072DC"/>
    <w:rsid w:val="0051020E"/>
    <w:rsid w:val="00514DD3"/>
    <w:rsid w:val="005207D3"/>
    <w:rsid w:val="005208F7"/>
    <w:rsid w:val="0052321A"/>
    <w:rsid w:val="00523B78"/>
    <w:rsid w:val="00524E29"/>
    <w:rsid w:val="00526284"/>
    <w:rsid w:val="00526AF7"/>
    <w:rsid w:val="00531D95"/>
    <w:rsid w:val="0053378F"/>
    <w:rsid w:val="005345DD"/>
    <w:rsid w:val="0053700F"/>
    <w:rsid w:val="005373F1"/>
    <w:rsid w:val="00540BAB"/>
    <w:rsid w:val="00540F35"/>
    <w:rsid w:val="0054492B"/>
    <w:rsid w:val="005457C0"/>
    <w:rsid w:val="0055072A"/>
    <w:rsid w:val="00550FCB"/>
    <w:rsid w:val="00551B7B"/>
    <w:rsid w:val="0055389F"/>
    <w:rsid w:val="00554632"/>
    <w:rsid w:val="005555D0"/>
    <w:rsid w:val="005563D8"/>
    <w:rsid w:val="005622FC"/>
    <w:rsid w:val="005638E6"/>
    <w:rsid w:val="00563B80"/>
    <w:rsid w:val="00563DE0"/>
    <w:rsid w:val="00564E49"/>
    <w:rsid w:val="0056799D"/>
    <w:rsid w:val="00570A60"/>
    <w:rsid w:val="00570F94"/>
    <w:rsid w:val="00572219"/>
    <w:rsid w:val="0057464A"/>
    <w:rsid w:val="005747C9"/>
    <w:rsid w:val="00574A2A"/>
    <w:rsid w:val="00577A37"/>
    <w:rsid w:val="00577C27"/>
    <w:rsid w:val="0058127D"/>
    <w:rsid w:val="00582DF9"/>
    <w:rsid w:val="0058435B"/>
    <w:rsid w:val="00585B30"/>
    <w:rsid w:val="00591521"/>
    <w:rsid w:val="00591E48"/>
    <w:rsid w:val="00592D80"/>
    <w:rsid w:val="00593EB5"/>
    <w:rsid w:val="00593FBC"/>
    <w:rsid w:val="0059408F"/>
    <w:rsid w:val="005A1579"/>
    <w:rsid w:val="005A462A"/>
    <w:rsid w:val="005A6B22"/>
    <w:rsid w:val="005B12F5"/>
    <w:rsid w:val="005B21AE"/>
    <w:rsid w:val="005B4DE8"/>
    <w:rsid w:val="005B7FBE"/>
    <w:rsid w:val="005C022B"/>
    <w:rsid w:val="005C08FA"/>
    <w:rsid w:val="005C24BE"/>
    <w:rsid w:val="005C2C18"/>
    <w:rsid w:val="005C2EFD"/>
    <w:rsid w:val="005C3026"/>
    <w:rsid w:val="005C3107"/>
    <w:rsid w:val="005C3723"/>
    <w:rsid w:val="005C5EC7"/>
    <w:rsid w:val="005C7DA2"/>
    <w:rsid w:val="005D0235"/>
    <w:rsid w:val="005D2C80"/>
    <w:rsid w:val="005D4214"/>
    <w:rsid w:val="005E179C"/>
    <w:rsid w:val="005E253A"/>
    <w:rsid w:val="005E3063"/>
    <w:rsid w:val="005E360A"/>
    <w:rsid w:val="005E3C38"/>
    <w:rsid w:val="005E447C"/>
    <w:rsid w:val="005E71E4"/>
    <w:rsid w:val="005F061D"/>
    <w:rsid w:val="005F11A3"/>
    <w:rsid w:val="005F336E"/>
    <w:rsid w:val="005F353F"/>
    <w:rsid w:val="005F3A5C"/>
    <w:rsid w:val="005F41CC"/>
    <w:rsid w:val="005F45A4"/>
    <w:rsid w:val="005F4FCF"/>
    <w:rsid w:val="005F5334"/>
    <w:rsid w:val="005F5DC1"/>
    <w:rsid w:val="005F6CF8"/>
    <w:rsid w:val="005F6E73"/>
    <w:rsid w:val="0060193C"/>
    <w:rsid w:val="00601EAE"/>
    <w:rsid w:val="006030A9"/>
    <w:rsid w:val="00604F8F"/>
    <w:rsid w:val="00605028"/>
    <w:rsid w:val="00605461"/>
    <w:rsid w:val="00606366"/>
    <w:rsid w:val="00610DF9"/>
    <w:rsid w:val="00612B21"/>
    <w:rsid w:val="00613D82"/>
    <w:rsid w:val="006163D9"/>
    <w:rsid w:val="00617614"/>
    <w:rsid w:val="006177B9"/>
    <w:rsid w:val="00620B0D"/>
    <w:rsid w:val="00621CEE"/>
    <w:rsid w:val="00621FC4"/>
    <w:rsid w:val="00622981"/>
    <w:rsid w:val="0062458E"/>
    <w:rsid w:val="00625BF6"/>
    <w:rsid w:val="006278FA"/>
    <w:rsid w:val="00631021"/>
    <w:rsid w:val="00631947"/>
    <w:rsid w:val="00632619"/>
    <w:rsid w:val="00632E90"/>
    <w:rsid w:val="006356E4"/>
    <w:rsid w:val="00635970"/>
    <w:rsid w:val="00635B1C"/>
    <w:rsid w:val="00636531"/>
    <w:rsid w:val="00637EE8"/>
    <w:rsid w:val="00640B87"/>
    <w:rsid w:val="0064104B"/>
    <w:rsid w:val="006426CA"/>
    <w:rsid w:val="006465D5"/>
    <w:rsid w:val="00646606"/>
    <w:rsid w:val="0064791A"/>
    <w:rsid w:val="0065176C"/>
    <w:rsid w:val="00653991"/>
    <w:rsid w:val="0065412F"/>
    <w:rsid w:val="006550B2"/>
    <w:rsid w:val="0065519F"/>
    <w:rsid w:val="00655666"/>
    <w:rsid w:val="00655F35"/>
    <w:rsid w:val="00656054"/>
    <w:rsid w:val="00656608"/>
    <w:rsid w:val="006605F1"/>
    <w:rsid w:val="00660C07"/>
    <w:rsid w:val="00663764"/>
    <w:rsid w:val="006658A0"/>
    <w:rsid w:val="00665E85"/>
    <w:rsid w:val="006663A8"/>
    <w:rsid w:val="00670C1C"/>
    <w:rsid w:val="00671650"/>
    <w:rsid w:val="00671D32"/>
    <w:rsid w:val="00672518"/>
    <w:rsid w:val="00672791"/>
    <w:rsid w:val="00673408"/>
    <w:rsid w:val="00675A9C"/>
    <w:rsid w:val="00675E62"/>
    <w:rsid w:val="00677730"/>
    <w:rsid w:val="00677756"/>
    <w:rsid w:val="00680909"/>
    <w:rsid w:val="006810C1"/>
    <w:rsid w:val="0068133B"/>
    <w:rsid w:val="006815BC"/>
    <w:rsid w:val="00681744"/>
    <w:rsid w:val="00682798"/>
    <w:rsid w:val="00682BCB"/>
    <w:rsid w:val="006837DB"/>
    <w:rsid w:val="006852CB"/>
    <w:rsid w:val="0068689D"/>
    <w:rsid w:val="006868CC"/>
    <w:rsid w:val="006922BB"/>
    <w:rsid w:val="00693F29"/>
    <w:rsid w:val="00695AF6"/>
    <w:rsid w:val="00695BE4"/>
    <w:rsid w:val="006967CF"/>
    <w:rsid w:val="006A096A"/>
    <w:rsid w:val="006A0E87"/>
    <w:rsid w:val="006A0F2D"/>
    <w:rsid w:val="006A50C8"/>
    <w:rsid w:val="006A57E0"/>
    <w:rsid w:val="006A67C6"/>
    <w:rsid w:val="006A7718"/>
    <w:rsid w:val="006A788B"/>
    <w:rsid w:val="006B0C19"/>
    <w:rsid w:val="006B1C1A"/>
    <w:rsid w:val="006B2AD4"/>
    <w:rsid w:val="006B3279"/>
    <w:rsid w:val="006B398D"/>
    <w:rsid w:val="006B3A86"/>
    <w:rsid w:val="006B71D2"/>
    <w:rsid w:val="006B755A"/>
    <w:rsid w:val="006B75D7"/>
    <w:rsid w:val="006B7A16"/>
    <w:rsid w:val="006C10D6"/>
    <w:rsid w:val="006C1F90"/>
    <w:rsid w:val="006C2042"/>
    <w:rsid w:val="006C23E5"/>
    <w:rsid w:val="006C28B1"/>
    <w:rsid w:val="006C5838"/>
    <w:rsid w:val="006C60A9"/>
    <w:rsid w:val="006C69BD"/>
    <w:rsid w:val="006C6D97"/>
    <w:rsid w:val="006C6DF6"/>
    <w:rsid w:val="006D00F0"/>
    <w:rsid w:val="006D22D0"/>
    <w:rsid w:val="006D42AB"/>
    <w:rsid w:val="006D4DEC"/>
    <w:rsid w:val="006D526B"/>
    <w:rsid w:val="006D64C9"/>
    <w:rsid w:val="006D7B6C"/>
    <w:rsid w:val="006D7DAB"/>
    <w:rsid w:val="006E03E0"/>
    <w:rsid w:val="006E16F4"/>
    <w:rsid w:val="006E252E"/>
    <w:rsid w:val="006E2F42"/>
    <w:rsid w:val="006E4462"/>
    <w:rsid w:val="006E4B59"/>
    <w:rsid w:val="006E62C2"/>
    <w:rsid w:val="006E6E5A"/>
    <w:rsid w:val="006F2EE9"/>
    <w:rsid w:val="006F39E6"/>
    <w:rsid w:val="006F4854"/>
    <w:rsid w:val="006F5939"/>
    <w:rsid w:val="006F67FE"/>
    <w:rsid w:val="006F6ACD"/>
    <w:rsid w:val="006F6FD6"/>
    <w:rsid w:val="006F6FD8"/>
    <w:rsid w:val="007034D6"/>
    <w:rsid w:val="00704583"/>
    <w:rsid w:val="007049C6"/>
    <w:rsid w:val="0070615D"/>
    <w:rsid w:val="007076C2"/>
    <w:rsid w:val="007135A1"/>
    <w:rsid w:val="0071394E"/>
    <w:rsid w:val="0071467F"/>
    <w:rsid w:val="00716525"/>
    <w:rsid w:val="007166F6"/>
    <w:rsid w:val="00716965"/>
    <w:rsid w:val="0071718F"/>
    <w:rsid w:val="0072204F"/>
    <w:rsid w:val="007221A7"/>
    <w:rsid w:val="0072353B"/>
    <w:rsid w:val="007237D6"/>
    <w:rsid w:val="0072380B"/>
    <w:rsid w:val="00724676"/>
    <w:rsid w:val="00724AF2"/>
    <w:rsid w:val="00725277"/>
    <w:rsid w:val="007256FD"/>
    <w:rsid w:val="00726AC0"/>
    <w:rsid w:val="0072777F"/>
    <w:rsid w:val="00727AFC"/>
    <w:rsid w:val="007313B6"/>
    <w:rsid w:val="00732452"/>
    <w:rsid w:val="007325E2"/>
    <w:rsid w:val="0073387A"/>
    <w:rsid w:val="00734CD8"/>
    <w:rsid w:val="0073541D"/>
    <w:rsid w:val="00735AA4"/>
    <w:rsid w:val="00735C9C"/>
    <w:rsid w:val="00735DB4"/>
    <w:rsid w:val="00736A38"/>
    <w:rsid w:val="00737C59"/>
    <w:rsid w:val="0074002F"/>
    <w:rsid w:val="00741F46"/>
    <w:rsid w:val="00743E0C"/>
    <w:rsid w:val="00746944"/>
    <w:rsid w:val="007474F0"/>
    <w:rsid w:val="00747D37"/>
    <w:rsid w:val="00750F1C"/>
    <w:rsid w:val="00753F43"/>
    <w:rsid w:val="00753FB4"/>
    <w:rsid w:val="007549DE"/>
    <w:rsid w:val="00757950"/>
    <w:rsid w:val="00760B3D"/>
    <w:rsid w:val="00763201"/>
    <w:rsid w:val="00763A55"/>
    <w:rsid w:val="00763DF1"/>
    <w:rsid w:val="00766C3B"/>
    <w:rsid w:val="00770935"/>
    <w:rsid w:val="00777C77"/>
    <w:rsid w:val="00777F7A"/>
    <w:rsid w:val="00782116"/>
    <w:rsid w:val="007847F5"/>
    <w:rsid w:val="00784932"/>
    <w:rsid w:val="00785DD0"/>
    <w:rsid w:val="00791762"/>
    <w:rsid w:val="00791F48"/>
    <w:rsid w:val="00792D38"/>
    <w:rsid w:val="00792DB5"/>
    <w:rsid w:val="007960C6"/>
    <w:rsid w:val="0079784F"/>
    <w:rsid w:val="007978AD"/>
    <w:rsid w:val="007A00D2"/>
    <w:rsid w:val="007A010F"/>
    <w:rsid w:val="007A14FB"/>
    <w:rsid w:val="007A282E"/>
    <w:rsid w:val="007A38EC"/>
    <w:rsid w:val="007A4B90"/>
    <w:rsid w:val="007A58A4"/>
    <w:rsid w:val="007A5A42"/>
    <w:rsid w:val="007A5B6F"/>
    <w:rsid w:val="007A5FB0"/>
    <w:rsid w:val="007A67DF"/>
    <w:rsid w:val="007A6846"/>
    <w:rsid w:val="007A7283"/>
    <w:rsid w:val="007A790D"/>
    <w:rsid w:val="007A7E25"/>
    <w:rsid w:val="007B0BB3"/>
    <w:rsid w:val="007B1E1B"/>
    <w:rsid w:val="007B206C"/>
    <w:rsid w:val="007B2636"/>
    <w:rsid w:val="007B3364"/>
    <w:rsid w:val="007B4938"/>
    <w:rsid w:val="007B50D8"/>
    <w:rsid w:val="007B59FB"/>
    <w:rsid w:val="007B797F"/>
    <w:rsid w:val="007C096D"/>
    <w:rsid w:val="007C5207"/>
    <w:rsid w:val="007C55ED"/>
    <w:rsid w:val="007C5B81"/>
    <w:rsid w:val="007C5DCA"/>
    <w:rsid w:val="007C5ED3"/>
    <w:rsid w:val="007D1018"/>
    <w:rsid w:val="007D181B"/>
    <w:rsid w:val="007D1C02"/>
    <w:rsid w:val="007D6A33"/>
    <w:rsid w:val="007D6B5C"/>
    <w:rsid w:val="007E0E6A"/>
    <w:rsid w:val="007E1ACA"/>
    <w:rsid w:val="007E3B7E"/>
    <w:rsid w:val="007E44A5"/>
    <w:rsid w:val="007E7573"/>
    <w:rsid w:val="007E7C27"/>
    <w:rsid w:val="007F07E3"/>
    <w:rsid w:val="007F09B7"/>
    <w:rsid w:val="007F0AF7"/>
    <w:rsid w:val="007F1921"/>
    <w:rsid w:val="007F4FC7"/>
    <w:rsid w:val="007F6C1C"/>
    <w:rsid w:val="007F6D0E"/>
    <w:rsid w:val="007F7DE3"/>
    <w:rsid w:val="00800A9F"/>
    <w:rsid w:val="0080723C"/>
    <w:rsid w:val="00810DDF"/>
    <w:rsid w:val="0081176F"/>
    <w:rsid w:val="00811F16"/>
    <w:rsid w:val="00813800"/>
    <w:rsid w:val="00817C30"/>
    <w:rsid w:val="00817CA5"/>
    <w:rsid w:val="00820898"/>
    <w:rsid w:val="00820BD8"/>
    <w:rsid w:val="00821AE7"/>
    <w:rsid w:val="00821E10"/>
    <w:rsid w:val="0082426F"/>
    <w:rsid w:val="00826B24"/>
    <w:rsid w:val="00826C46"/>
    <w:rsid w:val="00827A91"/>
    <w:rsid w:val="008309CD"/>
    <w:rsid w:val="0083209D"/>
    <w:rsid w:val="008321B9"/>
    <w:rsid w:val="00835C2C"/>
    <w:rsid w:val="00840136"/>
    <w:rsid w:val="008407A8"/>
    <w:rsid w:val="008413C7"/>
    <w:rsid w:val="008414D5"/>
    <w:rsid w:val="0084167F"/>
    <w:rsid w:val="00841BA5"/>
    <w:rsid w:val="008420CA"/>
    <w:rsid w:val="00843BBB"/>
    <w:rsid w:val="00853613"/>
    <w:rsid w:val="0085522A"/>
    <w:rsid w:val="00860666"/>
    <w:rsid w:val="008613EA"/>
    <w:rsid w:val="00862E83"/>
    <w:rsid w:val="008635E3"/>
    <w:rsid w:val="00866084"/>
    <w:rsid w:val="00866667"/>
    <w:rsid w:val="00867C45"/>
    <w:rsid w:val="0087021E"/>
    <w:rsid w:val="00871340"/>
    <w:rsid w:val="008734D8"/>
    <w:rsid w:val="008756C6"/>
    <w:rsid w:val="0088100A"/>
    <w:rsid w:val="0088186A"/>
    <w:rsid w:val="008828BA"/>
    <w:rsid w:val="00882F38"/>
    <w:rsid w:val="00882FB3"/>
    <w:rsid w:val="008850EE"/>
    <w:rsid w:val="008873D3"/>
    <w:rsid w:val="008903A3"/>
    <w:rsid w:val="00892E44"/>
    <w:rsid w:val="00893772"/>
    <w:rsid w:val="00893AC9"/>
    <w:rsid w:val="00896253"/>
    <w:rsid w:val="00896B6D"/>
    <w:rsid w:val="00896B80"/>
    <w:rsid w:val="00897255"/>
    <w:rsid w:val="008975E4"/>
    <w:rsid w:val="00897725"/>
    <w:rsid w:val="008A0422"/>
    <w:rsid w:val="008A069D"/>
    <w:rsid w:val="008A0BC2"/>
    <w:rsid w:val="008A237B"/>
    <w:rsid w:val="008A268E"/>
    <w:rsid w:val="008A2A46"/>
    <w:rsid w:val="008A41EC"/>
    <w:rsid w:val="008A597A"/>
    <w:rsid w:val="008B0424"/>
    <w:rsid w:val="008B15AD"/>
    <w:rsid w:val="008B3CB4"/>
    <w:rsid w:val="008B42B7"/>
    <w:rsid w:val="008B4610"/>
    <w:rsid w:val="008B4814"/>
    <w:rsid w:val="008B58CB"/>
    <w:rsid w:val="008C04FF"/>
    <w:rsid w:val="008C1625"/>
    <w:rsid w:val="008C582F"/>
    <w:rsid w:val="008C5F5E"/>
    <w:rsid w:val="008C6E9C"/>
    <w:rsid w:val="008C7D30"/>
    <w:rsid w:val="008D14C4"/>
    <w:rsid w:val="008D154E"/>
    <w:rsid w:val="008D2DE2"/>
    <w:rsid w:val="008D46DA"/>
    <w:rsid w:val="008D74C9"/>
    <w:rsid w:val="008D757F"/>
    <w:rsid w:val="008E1420"/>
    <w:rsid w:val="008E1738"/>
    <w:rsid w:val="008E18D7"/>
    <w:rsid w:val="008E1CA2"/>
    <w:rsid w:val="008E29A1"/>
    <w:rsid w:val="008E2DBA"/>
    <w:rsid w:val="008E6490"/>
    <w:rsid w:val="008F1EBF"/>
    <w:rsid w:val="008F216A"/>
    <w:rsid w:val="008F23FA"/>
    <w:rsid w:val="008F3E1A"/>
    <w:rsid w:val="008F41C3"/>
    <w:rsid w:val="008F5D7C"/>
    <w:rsid w:val="008F6611"/>
    <w:rsid w:val="00900BD8"/>
    <w:rsid w:val="00900CC0"/>
    <w:rsid w:val="00901F20"/>
    <w:rsid w:val="00903B9D"/>
    <w:rsid w:val="00905EFF"/>
    <w:rsid w:val="00906447"/>
    <w:rsid w:val="00906899"/>
    <w:rsid w:val="00906C94"/>
    <w:rsid w:val="009116B6"/>
    <w:rsid w:val="00911717"/>
    <w:rsid w:val="009125C8"/>
    <w:rsid w:val="00914CBA"/>
    <w:rsid w:val="0091540A"/>
    <w:rsid w:val="00915CBE"/>
    <w:rsid w:val="00915E76"/>
    <w:rsid w:val="00915FA5"/>
    <w:rsid w:val="009167D0"/>
    <w:rsid w:val="009202CB"/>
    <w:rsid w:val="009244BE"/>
    <w:rsid w:val="00924B3B"/>
    <w:rsid w:val="00924CD1"/>
    <w:rsid w:val="00926ED7"/>
    <w:rsid w:val="009271E5"/>
    <w:rsid w:val="00930576"/>
    <w:rsid w:val="00931321"/>
    <w:rsid w:val="00933839"/>
    <w:rsid w:val="009338B6"/>
    <w:rsid w:val="00936398"/>
    <w:rsid w:val="00936C71"/>
    <w:rsid w:val="009377D9"/>
    <w:rsid w:val="0094046C"/>
    <w:rsid w:val="00940B1F"/>
    <w:rsid w:val="009410F4"/>
    <w:rsid w:val="00942C97"/>
    <w:rsid w:val="00943180"/>
    <w:rsid w:val="009444A9"/>
    <w:rsid w:val="00945383"/>
    <w:rsid w:val="00946209"/>
    <w:rsid w:val="00946789"/>
    <w:rsid w:val="0095074E"/>
    <w:rsid w:val="0095155A"/>
    <w:rsid w:val="009519A3"/>
    <w:rsid w:val="009524C1"/>
    <w:rsid w:val="00952872"/>
    <w:rsid w:val="009539BB"/>
    <w:rsid w:val="00954A15"/>
    <w:rsid w:val="0095502E"/>
    <w:rsid w:val="00956624"/>
    <w:rsid w:val="00956F40"/>
    <w:rsid w:val="009579E9"/>
    <w:rsid w:val="00960914"/>
    <w:rsid w:val="009650FC"/>
    <w:rsid w:val="0096513A"/>
    <w:rsid w:val="00965226"/>
    <w:rsid w:val="0096541B"/>
    <w:rsid w:val="00966DA1"/>
    <w:rsid w:val="0096710E"/>
    <w:rsid w:val="0096750F"/>
    <w:rsid w:val="00972B13"/>
    <w:rsid w:val="0097364F"/>
    <w:rsid w:val="00973D9C"/>
    <w:rsid w:val="00980023"/>
    <w:rsid w:val="00980D2F"/>
    <w:rsid w:val="009811D6"/>
    <w:rsid w:val="00981610"/>
    <w:rsid w:val="009822AD"/>
    <w:rsid w:val="00986AEC"/>
    <w:rsid w:val="00987BDD"/>
    <w:rsid w:val="00991FEB"/>
    <w:rsid w:val="00993334"/>
    <w:rsid w:val="0099417D"/>
    <w:rsid w:val="00996E0A"/>
    <w:rsid w:val="009A103F"/>
    <w:rsid w:val="009A1492"/>
    <w:rsid w:val="009A487A"/>
    <w:rsid w:val="009A6BA2"/>
    <w:rsid w:val="009A72B3"/>
    <w:rsid w:val="009B057D"/>
    <w:rsid w:val="009B1D3F"/>
    <w:rsid w:val="009B25C3"/>
    <w:rsid w:val="009B271E"/>
    <w:rsid w:val="009B2F65"/>
    <w:rsid w:val="009B4EED"/>
    <w:rsid w:val="009B6F0D"/>
    <w:rsid w:val="009B7399"/>
    <w:rsid w:val="009B783D"/>
    <w:rsid w:val="009C208E"/>
    <w:rsid w:val="009C445B"/>
    <w:rsid w:val="009C49D8"/>
    <w:rsid w:val="009C599B"/>
    <w:rsid w:val="009C68C4"/>
    <w:rsid w:val="009C6DFB"/>
    <w:rsid w:val="009C6E13"/>
    <w:rsid w:val="009D1985"/>
    <w:rsid w:val="009D24C8"/>
    <w:rsid w:val="009D3176"/>
    <w:rsid w:val="009D44F3"/>
    <w:rsid w:val="009D4DC7"/>
    <w:rsid w:val="009D6D55"/>
    <w:rsid w:val="009D73F8"/>
    <w:rsid w:val="009D7D22"/>
    <w:rsid w:val="009E1ED8"/>
    <w:rsid w:val="009E396E"/>
    <w:rsid w:val="009E3EA2"/>
    <w:rsid w:val="009E648C"/>
    <w:rsid w:val="009E7205"/>
    <w:rsid w:val="009E75FE"/>
    <w:rsid w:val="009E7FE6"/>
    <w:rsid w:val="009F047A"/>
    <w:rsid w:val="009F110A"/>
    <w:rsid w:val="009F2028"/>
    <w:rsid w:val="009F2F29"/>
    <w:rsid w:val="009F4B5B"/>
    <w:rsid w:val="009F6291"/>
    <w:rsid w:val="009F688E"/>
    <w:rsid w:val="009F6E84"/>
    <w:rsid w:val="009F744C"/>
    <w:rsid w:val="00A016CC"/>
    <w:rsid w:val="00A01BE9"/>
    <w:rsid w:val="00A026A6"/>
    <w:rsid w:val="00A05407"/>
    <w:rsid w:val="00A06163"/>
    <w:rsid w:val="00A07006"/>
    <w:rsid w:val="00A10918"/>
    <w:rsid w:val="00A118E4"/>
    <w:rsid w:val="00A11A67"/>
    <w:rsid w:val="00A13037"/>
    <w:rsid w:val="00A149A7"/>
    <w:rsid w:val="00A16D7B"/>
    <w:rsid w:val="00A17811"/>
    <w:rsid w:val="00A17D9D"/>
    <w:rsid w:val="00A224F7"/>
    <w:rsid w:val="00A23843"/>
    <w:rsid w:val="00A23A31"/>
    <w:rsid w:val="00A25318"/>
    <w:rsid w:val="00A258F4"/>
    <w:rsid w:val="00A25A02"/>
    <w:rsid w:val="00A2695E"/>
    <w:rsid w:val="00A2746E"/>
    <w:rsid w:val="00A276D0"/>
    <w:rsid w:val="00A27835"/>
    <w:rsid w:val="00A2797B"/>
    <w:rsid w:val="00A27D95"/>
    <w:rsid w:val="00A3111D"/>
    <w:rsid w:val="00A31D50"/>
    <w:rsid w:val="00A32787"/>
    <w:rsid w:val="00A32A62"/>
    <w:rsid w:val="00A34960"/>
    <w:rsid w:val="00A357AB"/>
    <w:rsid w:val="00A35AD3"/>
    <w:rsid w:val="00A4010E"/>
    <w:rsid w:val="00A40EC4"/>
    <w:rsid w:val="00A416D3"/>
    <w:rsid w:val="00A41E44"/>
    <w:rsid w:val="00A429F8"/>
    <w:rsid w:val="00A464A6"/>
    <w:rsid w:val="00A51408"/>
    <w:rsid w:val="00A52FB6"/>
    <w:rsid w:val="00A534E5"/>
    <w:rsid w:val="00A56ACF"/>
    <w:rsid w:val="00A60D9C"/>
    <w:rsid w:val="00A621F4"/>
    <w:rsid w:val="00A62B1A"/>
    <w:rsid w:val="00A62B42"/>
    <w:rsid w:val="00A63E1C"/>
    <w:rsid w:val="00A64663"/>
    <w:rsid w:val="00A65B4C"/>
    <w:rsid w:val="00A66230"/>
    <w:rsid w:val="00A66D73"/>
    <w:rsid w:val="00A72411"/>
    <w:rsid w:val="00A7304A"/>
    <w:rsid w:val="00A73288"/>
    <w:rsid w:val="00A732E0"/>
    <w:rsid w:val="00A73669"/>
    <w:rsid w:val="00A75737"/>
    <w:rsid w:val="00A76178"/>
    <w:rsid w:val="00A77E40"/>
    <w:rsid w:val="00A817F4"/>
    <w:rsid w:val="00A81993"/>
    <w:rsid w:val="00A837C9"/>
    <w:rsid w:val="00A83BB8"/>
    <w:rsid w:val="00A84B5A"/>
    <w:rsid w:val="00A854E6"/>
    <w:rsid w:val="00A87D57"/>
    <w:rsid w:val="00A95596"/>
    <w:rsid w:val="00A967A8"/>
    <w:rsid w:val="00AA036A"/>
    <w:rsid w:val="00AA0467"/>
    <w:rsid w:val="00AA0642"/>
    <w:rsid w:val="00AA0A42"/>
    <w:rsid w:val="00AA2914"/>
    <w:rsid w:val="00AA2D18"/>
    <w:rsid w:val="00AA3652"/>
    <w:rsid w:val="00AA3A5C"/>
    <w:rsid w:val="00AA44E9"/>
    <w:rsid w:val="00AA5A99"/>
    <w:rsid w:val="00AA68B0"/>
    <w:rsid w:val="00AA7CD0"/>
    <w:rsid w:val="00AB1626"/>
    <w:rsid w:val="00AB2633"/>
    <w:rsid w:val="00AB31B0"/>
    <w:rsid w:val="00AB3F23"/>
    <w:rsid w:val="00AB4A64"/>
    <w:rsid w:val="00AB4E23"/>
    <w:rsid w:val="00AB6933"/>
    <w:rsid w:val="00AB730B"/>
    <w:rsid w:val="00AC1FBA"/>
    <w:rsid w:val="00AC4440"/>
    <w:rsid w:val="00AC5051"/>
    <w:rsid w:val="00AC51D4"/>
    <w:rsid w:val="00AC55DA"/>
    <w:rsid w:val="00AC63BA"/>
    <w:rsid w:val="00AC7FE5"/>
    <w:rsid w:val="00AD15E2"/>
    <w:rsid w:val="00AD40E5"/>
    <w:rsid w:val="00AD4727"/>
    <w:rsid w:val="00AD54E1"/>
    <w:rsid w:val="00AD6259"/>
    <w:rsid w:val="00AE3D68"/>
    <w:rsid w:val="00AE6B47"/>
    <w:rsid w:val="00AF155E"/>
    <w:rsid w:val="00AF208F"/>
    <w:rsid w:val="00AF35AB"/>
    <w:rsid w:val="00AF40F8"/>
    <w:rsid w:val="00AF45E6"/>
    <w:rsid w:val="00AF77F4"/>
    <w:rsid w:val="00AF7C25"/>
    <w:rsid w:val="00AF7D38"/>
    <w:rsid w:val="00AF7EC5"/>
    <w:rsid w:val="00B05DBC"/>
    <w:rsid w:val="00B064FA"/>
    <w:rsid w:val="00B06C58"/>
    <w:rsid w:val="00B0716E"/>
    <w:rsid w:val="00B07295"/>
    <w:rsid w:val="00B07D4C"/>
    <w:rsid w:val="00B11090"/>
    <w:rsid w:val="00B13B7D"/>
    <w:rsid w:val="00B13C37"/>
    <w:rsid w:val="00B15FFA"/>
    <w:rsid w:val="00B17737"/>
    <w:rsid w:val="00B20FAA"/>
    <w:rsid w:val="00B2193D"/>
    <w:rsid w:val="00B234EB"/>
    <w:rsid w:val="00B23AC3"/>
    <w:rsid w:val="00B23EC7"/>
    <w:rsid w:val="00B245CE"/>
    <w:rsid w:val="00B2506F"/>
    <w:rsid w:val="00B2568A"/>
    <w:rsid w:val="00B2577B"/>
    <w:rsid w:val="00B26C5D"/>
    <w:rsid w:val="00B30CFC"/>
    <w:rsid w:val="00B30FC4"/>
    <w:rsid w:val="00B31A17"/>
    <w:rsid w:val="00B31EBE"/>
    <w:rsid w:val="00B33CD2"/>
    <w:rsid w:val="00B3436D"/>
    <w:rsid w:val="00B37CC4"/>
    <w:rsid w:val="00B37ED6"/>
    <w:rsid w:val="00B4052A"/>
    <w:rsid w:val="00B413E2"/>
    <w:rsid w:val="00B418E3"/>
    <w:rsid w:val="00B43A16"/>
    <w:rsid w:val="00B443FE"/>
    <w:rsid w:val="00B446DA"/>
    <w:rsid w:val="00B451D3"/>
    <w:rsid w:val="00B457F7"/>
    <w:rsid w:val="00B477D0"/>
    <w:rsid w:val="00B5000D"/>
    <w:rsid w:val="00B505E3"/>
    <w:rsid w:val="00B51C0E"/>
    <w:rsid w:val="00B527B2"/>
    <w:rsid w:val="00B5357E"/>
    <w:rsid w:val="00B537D3"/>
    <w:rsid w:val="00B537F0"/>
    <w:rsid w:val="00B53C29"/>
    <w:rsid w:val="00B546C1"/>
    <w:rsid w:val="00B55714"/>
    <w:rsid w:val="00B570F2"/>
    <w:rsid w:val="00B60550"/>
    <w:rsid w:val="00B63EDE"/>
    <w:rsid w:val="00B64231"/>
    <w:rsid w:val="00B660A5"/>
    <w:rsid w:val="00B678E6"/>
    <w:rsid w:val="00B74CE9"/>
    <w:rsid w:val="00B75587"/>
    <w:rsid w:val="00B76CEF"/>
    <w:rsid w:val="00B76D67"/>
    <w:rsid w:val="00B80311"/>
    <w:rsid w:val="00B8352B"/>
    <w:rsid w:val="00B849C2"/>
    <w:rsid w:val="00B8547F"/>
    <w:rsid w:val="00B85B6A"/>
    <w:rsid w:val="00B86329"/>
    <w:rsid w:val="00B9013E"/>
    <w:rsid w:val="00B911FB"/>
    <w:rsid w:val="00B92485"/>
    <w:rsid w:val="00B9386D"/>
    <w:rsid w:val="00B94064"/>
    <w:rsid w:val="00B9431E"/>
    <w:rsid w:val="00B959DC"/>
    <w:rsid w:val="00B97426"/>
    <w:rsid w:val="00B977BC"/>
    <w:rsid w:val="00B97B68"/>
    <w:rsid w:val="00BA0062"/>
    <w:rsid w:val="00BA5A7F"/>
    <w:rsid w:val="00BA7230"/>
    <w:rsid w:val="00BB0A48"/>
    <w:rsid w:val="00BB10F7"/>
    <w:rsid w:val="00BC183B"/>
    <w:rsid w:val="00BC3C94"/>
    <w:rsid w:val="00BC5664"/>
    <w:rsid w:val="00BC68EE"/>
    <w:rsid w:val="00BC6FE4"/>
    <w:rsid w:val="00BC7CDE"/>
    <w:rsid w:val="00BD126A"/>
    <w:rsid w:val="00BD43DC"/>
    <w:rsid w:val="00BD4C5D"/>
    <w:rsid w:val="00BD4F02"/>
    <w:rsid w:val="00BD4FC7"/>
    <w:rsid w:val="00BD5DCC"/>
    <w:rsid w:val="00BD7077"/>
    <w:rsid w:val="00BE0DB4"/>
    <w:rsid w:val="00BE1BDA"/>
    <w:rsid w:val="00BE32A6"/>
    <w:rsid w:val="00BE3A55"/>
    <w:rsid w:val="00BE492B"/>
    <w:rsid w:val="00BE49F3"/>
    <w:rsid w:val="00BE4EEB"/>
    <w:rsid w:val="00BF0803"/>
    <w:rsid w:val="00BF0875"/>
    <w:rsid w:val="00BF1EEA"/>
    <w:rsid w:val="00BF2356"/>
    <w:rsid w:val="00BF3088"/>
    <w:rsid w:val="00BF4A8B"/>
    <w:rsid w:val="00BF5588"/>
    <w:rsid w:val="00BF6A96"/>
    <w:rsid w:val="00BF6C61"/>
    <w:rsid w:val="00C0047E"/>
    <w:rsid w:val="00C00D3F"/>
    <w:rsid w:val="00C0274C"/>
    <w:rsid w:val="00C02B20"/>
    <w:rsid w:val="00C02EB4"/>
    <w:rsid w:val="00C02F6E"/>
    <w:rsid w:val="00C0478B"/>
    <w:rsid w:val="00C054FF"/>
    <w:rsid w:val="00C05CB9"/>
    <w:rsid w:val="00C06BD0"/>
    <w:rsid w:val="00C06F66"/>
    <w:rsid w:val="00C10B4D"/>
    <w:rsid w:val="00C11742"/>
    <w:rsid w:val="00C11F3A"/>
    <w:rsid w:val="00C12EE7"/>
    <w:rsid w:val="00C15144"/>
    <w:rsid w:val="00C15B34"/>
    <w:rsid w:val="00C15D87"/>
    <w:rsid w:val="00C1643E"/>
    <w:rsid w:val="00C16B00"/>
    <w:rsid w:val="00C17BF1"/>
    <w:rsid w:val="00C17F7F"/>
    <w:rsid w:val="00C20527"/>
    <w:rsid w:val="00C22C1A"/>
    <w:rsid w:val="00C23078"/>
    <w:rsid w:val="00C23317"/>
    <w:rsid w:val="00C2416E"/>
    <w:rsid w:val="00C25116"/>
    <w:rsid w:val="00C2630E"/>
    <w:rsid w:val="00C26ED8"/>
    <w:rsid w:val="00C31401"/>
    <w:rsid w:val="00C32C32"/>
    <w:rsid w:val="00C33CC1"/>
    <w:rsid w:val="00C33FE7"/>
    <w:rsid w:val="00C34BA8"/>
    <w:rsid w:val="00C3635E"/>
    <w:rsid w:val="00C36700"/>
    <w:rsid w:val="00C40363"/>
    <w:rsid w:val="00C41501"/>
    <w:rsid w:val="00C41860"/>
    <w:rsid w:val="00C4226C"/>
    <w:rsid w:val="00C436C8"/>
    <w:rsid w:val="00C443C0"/>
    <w:rsid w:val="00C450A9"/>
    <w:rsid w:val="00C468D9"/>
    <w:rsid w:val="00C46ED5"/>
    <w:rsid w:val="00C50B12"/>
    <w:rsid w:val="00C50B59"/>
    <w:rsid w:val="00C5230F"/>
    <w:rsid w:val="00C53457"/>
    <w:rsid w:val="00C54C48"/>
    <w:rsid w:val="00C55613"/>
    <w:rsid w:val="00C561D4"/>
    <w:rsid w:val="00C569BA"/>
    <w:rsid w:val="00C5706D"/>
    <w:rsid w:val="00C57452"/>
    <w:rsid w:val="00C57A6E"/>
    <w:rsid w:val="00C60346"/>
    <w:rsid w:val="00C63069"/>
    <w:rsid w:val="00C63D06"/>
    <w:rsid w:val="00C6477F"/>
    <w:rsid w:val="00C64F7E"/>
    <w:rsid w:val="00C660FF"/>
    <w:rsid w:val="00C663FA"/>
    <w:rsid w:val="00C67601"/>
    <w:rsid w:val="00C709C4"/>
    <w:rsid w:val="00C70F29"/>
    <w:rsid w:val="00C71D30"/>
    <w:rsid w:val="00C72FED"/>
    <w:rsid w:val="00C774BD"/>
    <w:rsid w:val="00C800F9"/>
    <w:rsid w:val="00C80D3C"/>
    <w:rsid w:val="00C80E01"/>
    <w:rsid w:val="00C82A86"/>
    <w:rsid w:val="00C83DE8"/>
    <w:rsid w:val="00C86E2A"/>
    <w:rsid w:val="00C925E1"/>
    <w:rsid w:val="00C96250"/>
    <w:rsid w:val="00C9720B"/>
    <w:rsid w:val="00C97FAF"/>
    <w:rsid w:val="00CA04DD"/>
    <w:rsid w:val="00CA2B0A"/>
    <w:rsid w:val="00CA3317"/>
    <w:rsid w:val="00CA4C5A"/>
    <w:rsid w:val="00CA5419"/>
    <w:rsid w:val="00CA60DA"/>
    <w:rsid w:val="00CA7106"/>
    <w:rsid w:val="00CB1BD6"/>
    <w:rsid w:val="00CB1F18"/>
    <w:rsid w:val="00CB24E4"/>
    <w:rsid w:val="00CB2ACE"/>
    <w:rsid w:val="00CB2FA6"/>
    <w:rsid w:val="00CB3998"/>
    <w:rsid w:val="00CB3A69"/>
    <w:rsid w:val="00CB4BBC"/>
    <w:rsid w:val="00CB5063"/>
    <w:rsid w:val="00CB5B65"/>
    <w:rsid w:val="00CC046F"/>
    <w:rsid w:val="00CC081E"/>
    <w:rsid w:val="00CC0C76"/>
    <w:rsid w:val="00CC1567"/>
    <w:rsid w:val="00CC2011"/>
    <w:rsid w:val="00CC2E01"/>
    <w:rsid w:val="00CC2FB7"/>
    <w:rsid w:val="00CC4370"/>
    <w:rsid w:val="00CC62FB"/>
    <w:rsid w:val="00CC733D"/>
    <w:rsid w:val="00CC7D45"/>
    <w:rsid w:val="00CD314B"/>
    <w:rsid w:val="00CD3950"/>
    <w:rsid w:val="00CD412E"/>
    <w:rsid w:val="00CD5797"/>
    <w:rsid w:val="00CE1205"/>
    <w:rsid w:val="00CE30CE"/>
    <w:rsid w:val="00CE4341"/>
    <w:rsid w:val="00CE6796"/>
    <w:rsid w:val="00CE6833"/>
    <w:rsid w:val="00CE70C5"/>
    <w:rsid w:val="00CE7F37"/>
    <w:rsid w:val="00CF0A37"/>
    <w:rsid w:val="00CF1961"/>
    <w:rsid w:val="00CF2D49"/>
    <w:rsid w:val="00CF36EF"/>
    <w:rsid w:val="00CF41AD"/>
    <w:rsid w:val="00CF53A8"/>
    <w:rsid w:val="00CF68FE"/>
    <w:rsid w:val="00CF7938"/>
    <w:rsid w:val="00D007C8"/>
    <w:rsid w:val="00D01B6B"/>
    <w:rsid w:val="00D02E43"/>
    <w:rsid w:val="00D05787"/>
    <w:rsid w:val="00D05878"/>
    <w:rsid w:val="00D05CC5"/>
    <w:rsid w:val="00D05EA3"/>
    <w:rsid w:val="00D06936"/>
    <w:rsid w:val="00D108B9"/>
    <w:rsid w:val="00D1361A"/>
    <w:rsid w:val="00D15B5B"/>
    <w:rsid w:val="00D16585"/>
    <w:rsid w:val="00D21535"/>
    <w:rsid w:val="00D22244"/>
    <w:rsid w:val="00D222E3"/>
    <w:rsid w:val="00D22561"/>
    <w:rsid w:val="00D23687"/>
    <w:rsid w:val="00D23965"/>
    <w:rsid w:val="00D24C2E"/>
    <w:rsid w:val="00D27184"/>
    <w:rsid w:val="00D31AB1"/>
    <w:rsid w:val="00D31C1E"/>
    <w:rsid w:val="00D326D3"/>
    <w:rsid w:val="00D333CF"/>
    <w:rsid w:val="00D33418"/>
    <w:rsid w:val="00D33900"/>
    <w:rsid w:val="00D37BFF"/>
    <w:rsid w:val="00D37CD2"/>
    <w:rsid w:val="00D41C80"/>
    <w:rsid w:val="00D41EE6"/>
    <w:rsid w:val="00D43765"/>
    <w:rsid w:val="00D4777E"/>
    <w:rsid w:val="00D51031"/>
    <w:rsid w:val="00D51136"/>
    <w:rsid w:val="00D516D1"/>
    <w:rsid w:val="00D5677D"/>
    <w:rsid w:val="00D60402"/>
    <w:rsid w:val="00D606AC"/>
    <w:rsid w:val="00D61745"/>
    <w:rsid w:val="00D62C41"/>
    <w:rsid w:val="00D62ECF"/>
    <w:rsid w:val="00D63734"/>
    <w:rsid w:val="00D63BB8"/>
    <w:rsid w:val="00D63F86"/>
    <w:rsid w:val="00D665CD"/>
    <w:rsid w:val="00D675B3"/>
    <w:rsid w:val="00D67638"/>
    <w:rsid w:val="00D67B76"/>
    <w:rsid w:val="00D71077"/>
    <w:rsid w:val="00D71BBF"/>
    <w:rsid w:val="00D72DA5"/>
    <w:rsid w:val="00D73312"/>
    <w:rsid w:val="00D7448A"/>
    <w:rsid w:val="00D753D0"/>
    <w:rsid w:val="00D771A5"/>
    <w:rsid w:val="00D808EE"/>
    <w:rsid w:val="00D80E74"/>
    <w:rsid w:val="00D8193A"/>
    <w:rsid w:val="00D8277D"/>
    <w:rsid w:val="00D83027"/>
    <w:rsid w:val="00D84803"/>
    <w:rsid w:val="00D84C3B"/>
    <w:rsid w:val="00D856CF"/>
    <w:rsid w:val="00D85AA8"/>
    <w:rsid w:val="00D8737D"/>
    <w:rsid w:val="00D90B67"/>
    <w:rsid w:val="00D925C9"/>
    <w:rsid w:val="00D9284D"/>
    <w:rsid w:val="00D95681"/>
    <w:rsid w:val="00D9652B"/>
    <w:rsid w:val="00D96CA9"/>
    <w:rsid w:val="00D96F29"/>
    <w:rsid w:val="00DA0C41"/>
    <w:rsid w:val="00DA497E"/>
    <w:rsid w:val="00DA7437"/>
    <w:rsid w:val="00DB2017"/>
    <w:rsid w:val="00DB49AF"/>
    <w:rsid w:val="00DB502B"/>
    <w:rsid w:val="00DB67E3"/>
    <w:rsid w:val="00DB7B78"/>
    <w:rsid w:val="00DC0696"/>
    <w:rsid w:val="00DC084F"/>
    <w:rsid w:val="00DC0F18"/>
    <w:rsid w:val="00DC26C4"/>
    <w:rsid w:val="00DC4C24"/>
    <w:rsid w:val="00DC4FC7"/>
    <w:rsid w:val="00DD0733"/>
    <w:rsid w:val="00DD0C76"/>
    <w:rsid w:val="00DD0D82"/>
    <w:rsid w:val="00DD2BCD"/>
    <w:rsid w:val="00DD39B8"/>
    <w:rsid w:val="00DD4820"/>
    <w:rsid w:val="00DE1ED9"/>
    <w:rsid w:val="00DE28D2"/>
    <w:rsid w:val="00DE47AA"/>
    <w:rsid w:val="00DE53EE"/>
    <w:rsid w:val="00DE689A"/>
    <w:rsid w:val="00DE71E8"/>
    <w:rsid w:val="00DF0520"/>
    <w:rsid w:val="00DF1786"/>
    <w:rsid w:val="00DF1884"/>
    <w:rsid w:val="00DF37F3"/>
    <w:rsid w:val="00DF4993"/>
    <w:rsid w:val="00DF4A95"/>
    <w:rsid w:val="00DF52EA"/>
    <w:rsid w:val="00DF759C"/>
    <w:rsid w:val="00E018EF"/>
    <w:rsid w:val="00E02E5F"/>
    <w:rsid w:val="00E03D77"/>
    <w:rsid w:val="00E05BA1"/>
    <w:rsid w:val="00E07E8D"/>
    <w:rsid w:val="00E105BD"/>
    <w:rsid w:val="00E1062B"/>
    <w:rsid w:val="00E11285"/>
    <w:rsid w:val="00E11D80"/>
    <w:rsid w:val="00E145DB"/>
    <w:rsid w:val="00E147CD"/>
    <w:rsid w:val="00E14A1E"/>
    <w:rsid w:val="00E15A74"/>
    <w:rsid w:val="00E16062"/>
    <w:rsid w:val="00E163DD"/>
    <w:rsid w:val="00E16F62"/>
    <w:rsid w:val="00E17657"/>
    <w:rsid w:val="00E17A08"/>
    <w:rsid w:val="00E20E06"/>
    <w:rsid w:val="00E22412"/>
    <w:rsid w:val="00E22A98"/>
    <w:rsid w:val="00E233C4"/>
    <w:rsid w:val="00E2349A"/>
    <w:rsid w:val="00E23CEF"/>
    <w:rsid w:val="00E25E58"/>
    <w:rsid w:val="00E26E3A"/>
    <w:rsid w:val="00E27AEE"/>
    <w:rsid w:val="00E27C97"/>
    <w:rsid w:val="00E31EA5"/>
    <w:rsid w:val="00E322CB"/>
    <w:rsid w:val="00E322E0"/>
    <w:rsid w:val="00E32AFC"/>
    <w:rsid w:val="00E33A2B"/>
    <w:rsid w:val="00E352CC"/>
    <w:rsid w:val="00E35982"/>
    <w:rsid w:val="00E37A1B"/>
    <w:rsid w:val="00E40F4B"/>
    <w:rsid w:val="00E41D40"/>
    <w:rsid w:val="00E42E29"/>
    <w:rsid w:val="00E4335E"/>
    <w:rsid w:val="00E433ED"/>
    <w:rsid w:val="00E441C5"/>
    <w:rsid w:val="00E4669F"/>
    <w:rsid w:val="00E46C4D"/>
    <w:rsid w:val="00E5026A"/>
    <w:rsid w:val="00E5082A"/>
    <w:rsid w:val="00E50861"/>
    <w:rsid w:val="00E50ECC"/>
    <w:rsid w:val="00E50ED8"/>
    <w:rsid w:val="00E52991"/>
    <w:rsid w:val="00E52DE0"/>
    <w:rsid w:val="00E53387"/>
    <w:rsid w:val="00E53C78"/>
    <w:rsid w:val="00E54688"/>
    <w:rsid w:val="00E54787"/>
    <w:rsid w:val="00E54F86"/>
    <w:rsid w:val="00E55951"/>
    <w:rsid w:val="00E56246"/>
    <w:rsid w:val="00E569A7"/>
    <w:rsid w:val="00E57A72"/>
    <w:rsid w:val="00E607D7"/>
    <w:rsid w:val="00E61443"/>
    <w:rsid w:val="00E61B85"/>
    <w:rsid w:val="00E644CA"/>
    <w:rsid w:val="00E663FC"/>
    <w:rsid w:val="00E6695F"/>
    <w:rsid w:val="00E7038D"/>
    <w:rsid w:val="00E715A9"/>
    <w:rsid w:val="00E71906"/>
    <w:rsid w:val="00E7432A"/>
    <w:rsid w:val="00E758FD"/>
    <w:rsid w:val="00E76325"/>
    <w:rsid w:val="00E768AA"/>
    <w:rsid w:val="00E7707B"/>
    <w:rsid w:val="00E8172B"/>
    <w:rsid w:val="00E84620"/>
    <w:rsid w:val="00E84BA8"/>
    <w:rsid w:val="00E861EC"/>
    <w:rsid w:val="00E9231A"/>
    <w:rsid w:val="00E92D03"/>
    <w:rsid w:val="00E934A4"/>
    <w:rsid w:val="00E9384A"/>
    <w:rsid w:val="00E94EEC"/>
    <w:rsid w:val="00EA1FB4"/>
    <w:rsid w:val="00EA3F3B"/>
    <w:rsid w:val="00EA5424"/>
    <w:rsid w:val="00EB6357"/>
    <w:rsid w:val="00EB689B"/>
    <w:rsid w:val="00EB7744"/>
    <w:rsid w:val="00EB7873"/>
    <w:rsid w:val="00EC0065"/>
    <w:rsid w:val="00EC088F"/>
    <w:rsid w:val="00EC245A"/>
    <w:rsid w:val="00EC2F3A"/>
    <w:rsid w:val="00EC3040"/>
    <w:rsid w:val="00EC3204"/>
    <w:rsid w:val="00EC3C9B"/>
    <w:rsid w:val="00EC4DB1"/>
    <w:rsid w:val="00EC7B51"/>
    <w:rsid w:val="00ED131F"/>
    <w:rsid w:val="00ED1570"/>
    <w:rsid w:val="00ED1FB9"/>
    <w:rsid w:val="00ED3A0F"/>
    <w:rsid w:val="00ED4F76"/>
    <w:rsid w:val="00ED5466"/>
    <w:rsid w:val="00ED5BF8"/>
    <w:rsid w:val="00ED75D8"/>
    <w:rsid w:val="00ED761B"/>
    <w:rsid w:val="00EE050D"/>
    <w:rsid w:val="00EE0CE5"/>
    <w:rsid w:val="00EE2C01"/>
    <w:rsid w:val="00EE3286"/>
    <w:rsid w:val="00EE4007"/>
    <w:rsid w:val="00EE49FE"/>
    <w:rsid w:val="00EE4B30"/>
    <w:rsid w:val="00EE4CA0"/>
    <w:rsid w:val="00EE5508"/>
    <w:rsid w:val="00EE6830"/>
    <w:rsid w:val="00EE6C0F"/>
    <w:rsid w:val="00EE77C6"/>
    <w:rsid w:val="00EE7AB8"/>
    <w:rsid w:val="00EF0DFD"/>
    <w:rsid w:val="00EF233F"/>
    <w:rsid w:val="00EF23E5"/>
    <w:rsid w:val="00EF2774"/>
    <w:rsid w:val="00EF2B89"/>
    <w:rsid w:val="00EF4026"/>
    <w:rsid w:val="00EF6949"/>
    <w:rsid w:val="00EF73A2"/>
    <w:rsid w:val="00F0046E"/>
    <w:rsid w:val="00F028C2"/>
    <w:rsid w:val="00F0487D"/>
    <w:rsid w:val="00F0573D"/>
    <w:rsid w:val="00F102FB"/>
    <w:rsid w:val="00F11A3A"/>
    <w:rsid w:val="00F1229C"/>
    <w:rsid w:val="00F13018"/>
    <w:rsid w:val="00F13F69"/>
    <w:rsid w:val="00F15F67"/>
    <w:rsid w:val="00F17B68"/>
    <w:rsid w:val="00F27043"/>
    <w:rsid w:val="00F2723B"/>
    <w:rsid w:val="00F30724"/>
    <w:rsid w:val="00F31124"/>
    <w:rsid w:val="00F32BD5"/>
    <w:rsid w:val="00F32FA7"/>
    <w:rsid w:val="00F34143"/>
    <w:rsid w:val="00F35600"/>
    <w:rsid w:val="00F35C87"/>
    <w:rsid w:val="00F36821"/>
    <w:rsid w:val="00F37059"/>
    <w:rsid w:val="00F37CFA"/>
    <w:rsid w:val="00F41927"/>
    <w:rsid w:val="00F41D8A"/>
    <w:rsid w:val="00F42C50"/>
    <w:rsid w:val="00F4436D"/>
    <w:rsid w:val="00F45CE6"/>
    <w:rsid w:val="00F46F0D"/>
    <w:rsid w:val="00F47A0A"/>
    <w:rsid w:val="00F47F55"/>
    <w:rsid w:val="00F47FB7"/>
    <w:rsid w:val="00F50F52"/>
    <w:rsid w:val="00F510EB"/>
    <w:rsid w:val="00F51867"/>
    <w:rsid w:val="00F5299D"/>
    <w:rsid w:val="00F55153"/>
    <w:rsid w:val="00F551D0"/>
    <w:rsid w:val="00F557F7"/>
    <w:rsid w:val="00F55E64"/>
    <w:rsid w:val="00F563F3"/>
    <w:rsid w:val="00F56E48"/>
    <w:rsid w:val="00F62F57"/>
    <w:rsid w:val="00F66D62"/>
    <w:rsid w:val="00F67FC9"/>
    <w:rsid w:val="00F70261"/>
    <w:rsid w:val="00F70B26"/>
    <w:rsid w:val="00F7193A"/>
    <w:rsid w:val="00F73FB1"/>
    <w:rsid w:val="00F817A7"/>
    <w:rsid w:val="00F821E8"/>
    <w:rsid w:val="00F83948"/>
    <w:rsid w:val="00F841F9"/>
    <w:rsid w:val="00F90186"/>
    <w:rsid w:val="00F90860"/>
    <w:rsid w:val="00F90BE0"/>
    <w:rsid w:val="00F92234"/>
    <w:rsid w:val="00F9332F"/>
    <w:rsid w:val="00F94231"/>
    <w:rsid w:val="00F94571"/>
    <w:rsid w:val="00F95049"/>
    <w:rsid w:val="00F95E73"/>
    <w:rsid w:val="00F96E0A"/>
    <w:rsid w:val="00FA2632"/>
    <w:rsid w:val="00FA3C8C"/>
    <w:rsid w:val="00FA4D9E"/>
    <w:rsid w:val="00FA66C8"/>
    <w:rsid w:val="00FA72EB"/>
    <w:rsid w:val="00FA7519"/>
    <w:rsid w:val="00FB004B"/>
    <w:rsid w:val="00FB45D8"/>
    <w:rsid w:val="00FB4FD9"/>
    <w:rsid w:val="00FB66CF"/>
    <w:rsid w:val="00FB7091"/>
    <w:rsid w:val="00FB7780"/>
    <w:rsid w:val="00FC029B"/>
    <w:rsid w:val="00FC0DFA"/>
    <w:rsid w:val="00FC13EB"/>
    <w:rsid w:val="00FC4EAA"/>
    <w:rsid w:val="00FC50CC"/>
    <w:rsid w:val="00FC5A5D"/>
    <w:rsid w:val="00FC7DB6"/>
    <w:rsid w:val="00FD0A3C"/>
    <w:rsid w:val="00FD0B42"/>
    <w:rsid w:val="00FD2650"/>
    <w:rsid w:val="00FD2B68"/>
    <w:rsid w:val="00FD3051"/>
    <w:rsid w:val="00FD3762"/>
    <w:rsid w:val="00FD5777"/>
    <w:rsid w:val="00FD5D51"/>
    <w:rsid w:val="00FD6C8E"/>
    <w:rsid w:val="00FD6E2C"/>
    <w:rsid w:val="00FD7612"/>
    <w:rsid w:val="00FE0545"/>
    <w:rsid w:val="00FE1603"/>
    <w:rsid w:val="00FE222C"/>
    <w:rsid w:val="00FE238E"/>
    <w:rsid w:val="00FE284D"/>
    <w:rsid w:val="00FE35E0"/>
    <w:rsid w:val="00FE3760"/>
    <w:rsid w:val="00FE381E"/>
    <w:rsid w:val="00FE62EF"/>
    <w:rsid w:val="00FE6C10"/>
    <w:rsid w:val="00FE6D13"/>
    <w:rsid w:val="00FE791B"/>
    <w:rsid w:val="00FF1530"/>
    <w:rsid w:val="00FF3C3E"/>
    <w:rsid w:val="00FF3D59"/>
    <w:rsid w:val="00FF597D"/>
    <w:rsid w:val="00FF6563"/>
    <w:rsid w:val="00FF7579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4C34D2-F560-4248-A45B-1C76CEE1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ED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Book Antiqua" w:hAnsi="Book Antiqua"/>
      <w:b/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ind w:right="-8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Book Antiqua" w:hAnsi="Book Antiqua"/>
      <w:b/>
    </w:rPr>
  </w:style>
  <w:style w:type="paragraph" w:styleId="Heading4">
    <w:name w:val="heading 4"/>
    <w:basedOn w:val="Normal"/>
    <w:next w:val="Normal"/>
    <w:qFormat/>
    <w:pPr>
      <w:keepNext/>
      <w:pBdr>
        <w:bottom w:val="single" w:sz="6" w:space="1" w:color="auto"/>
      </w:pBdr>
      <w:ind w:right="-810"/>
      <w:outlineLvl w:val="3"/>
    </w:pPr>
    <w:rPr>
      <w:rFonts w:ascii="Book Antiqua" w:hAnsi="Book Antiqua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-810"/>
      <w:outlineLvl w:val="4"/>
    </w:pPr>
    <w:rPr>
      <w:rFonts w:ascii="Book Antiqua" w:hAnsi="Book Antiqua"/>
      <w:i/>
      <w:noProof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Book Antiqua" w:hAnsi="Book Antiqua"/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720" w:hanging="720"/>
      <w:outlineLvl w:val="6"/>
    </w:pPr>
    <w:rPr>
      <w:i/>
      <w:sz w:val="16"/>
    </w:rPr>
  </w:style>
  <w:style w:type="paragraph" w:styleId="Heading8">
    <w:name w:val="heading 8"/>
    <w:basedOn w:val="Normal"/>
    <w:next w:val="Normal"/>
    <w:qFormat/>
    <w:pPr>
      <w:keepNext/>
      <w:pBdr>
        <w:bottom w:val="single" w:sz="6" w:space="1" w:color="auto"/>
      </w:pBdr>
      <w:ind w:right="-810"/>
      <w:outlineLvl w:val="7"/>
    </w:pPr>
    <w:rPr>
      <w:rFonts w:ascii="Book Antiqua" w:hAnsi="Book Antiqua"/>
      <w:b/>
      <w:sz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Pr>
      <w:rFonts w:ascii="Book Antiqua" w:hAnsi="Book Antiqua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aliases w:val="body text,bt"/>
    <w:basedOn w:val="Normal"/>
    <w:link w:val="BodyTextChar"/>
    <w:rPr>
      <w:rFonts w:ascii="Book Antiqua" w:hAnsi="Book Antiqua"/>
      <w:b/>
    </w:rPr>
  </w:style>
  <w:style w:type="paragraph" w:styleId="BodyText2">
    <w:name w:val="Body Text 2"/>
    <w:basedOn w:val="Normal"/>
    <w:pPr>
      <w:ind w:right="-810"/>
    </w:pPr>
    <w:rPr>
      <w:rFonts w:ascii="Book Antiqua" w:hAnsi="Book Antiqua"/>
      <w:i/>
      <w:sz w:val="16"/>
    </w:rPr>
  </w:style>
  <w:style w:type="paragraph" w:customStyle="1" w:styleId="TableHeading">
    <w:name w:val="Table Heading"/>
    <w:basedOn w:val="Normal"/>
    <w:pPr>
      <w:keepLines/>
      <w:spacing w:before="120"/>
    </w:pPr>
    <w:rPr>
      <w:b/>
      <w:sz w:val="16"/>
    </w:rPr>
  </w:style>
  <w:style w:type="paragraph" w:customStyle="1" w:styleId="HeadingBar">
    <w:name w:val="Heading Bar"/>
    <w:basedOn w:val="Normal"/>
    <w:next w:val="Heading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TableText">
    <w:name w:val="Table Text"/>
    <w:basedOn w:val="Normal"/>
    <w:pPr>
      <w:keepLines/>
    </w:pPr>
    <w:rPr>
      <w:sz w:val="16"/>
    </w:rPr>
  </w:style>
  <w:style w:type="paragraph" w:styleId="BodyText3">
    <w:name w:val="Body Text 3"/>
    <w:basedOn w:val="Normal"/>
    <w:rPr>
      <w:rFonts w:ascii="Book Antiqua" w:hAnsi="Book Antiqua"/>
      <w:i/>
      <w:sz w:val="16"/>
    </w:rPr>
  </w:style>
  <w:style w:type="paragraph" w:customStyle="1" w:styleId="hangingindent">
    <w:name w:val="hanging indent"/>
    <w:basedOn w:val="BodyText"/>
    <w:pPr>
      <w:keepLines/>
      <w:spacing w:before="120" w:after="120"/>
      <w:ind w:left="5400" w:hanging="2880"/>
    </w:pPr>
    <w:rPr>
      <w:b w:val="0"/>
    </w:rPr>
  </w:style>
  <w:style w:type="paragraph" w:styleId="Title">
    <w:name w:val="Title"/>
    <w:qFormat/>
    <w:pPr>
      <w:keepLines/>
      <w:spacing w:after="120"/>
      <w:ind w:left="2520" w:right="720"/>
    </w:pPr>
    <w:rPr>
      <w:rFonts w:ascii="Book Antiqua" w:hAnsi="Book Antiqua"/>
      <w:sz w:val="48"/>
      <w:lang w:val="en-US" w:eastAsia="en-US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C57452"/>
    <w:pPr>
      <w:jc w:val="both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ind w:left="7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ABULLET">
    <w:name w:val="A BULLET"/>
    <w:basedOn w:val="ABLOCKPARA"/>
    <w:pPr>
      <w:ind w:left="331" w:hanging="331"/>
    </w:pPr>
  </w:style>
  <w:style w:type="paragraph" w:styleId="DocumentMap">
    <w:name w:val="Document Map"/>
    <w:basedOn w:val="Normal"/>
    <w:semiHidden/>
    <w:rsid w:val="00DE28D2"/>
    <w:pPr>
      <w:shd w:val="clear" w:color="auto" w:fill="000080"/>
    </w:pPr>
    <w:rPr>
      <w:rFonts w:ascii="Tahoma" w:hAnsi="Tahoma" w:cs="Tahoma"/>
    </w:rPr>
  </w:style>
  <w:style w:type="paragraph" w:customStyle="1" w:styleId="Checklist">
    <w:name w:val="Checklist"/>
    <w:basedOn w:val="Normal"/>
    <w:rsid w:val="0036289D"/>
    <w:pPr>
      <w:keepLines/>
      <w:spacing w:before="60" w:after="60"/>
      <w:ind w:left="3427" w:hanging="547"/>
    </w:pPr>
    <w:rPr>
      <w:rFonts w:ascii="Book Antiqua" w:hAnsi="Book Antiqua"/>
    </w:rPr>
  </w:style>
  <w:style w:type="character" w:customStyle="1" w:styleId="Accenture">
    <w:name w:val="Accenture"/>
    <w:semiHidden/>
    <w:rsid w:val="00763DF1"/>
    <w:rPr>
      <w:rFonts w:ascii="Arial" w:hAnsi="Arial" w:cs="Arial"/>
      <w:color w:val="000080"/>
      <w:sz w:val="20"/>
      <w:szCs w:val="20"/>
    </w:rPr>
  </w:style>
  <w:style w:type="character" w:customStyle="1" w:styleId="Heading3Char">
    <w:name w:val="Heading 3 Char"/>
    <w:link w:val="Heading3"/>
    <w:rsid w:val="007A38EC"/>
    <w:rPr>
      <w:rFonts w:ascii="Book Antiqua" w:hAnsi="Book Antiqua"/>
      <w:b/>
      <w:lang w:val="en-US" w:eastAsia="en-US" w:bidi="ar-SA"/>
    </w:rPr>
  </w:style>
  <w:style w:type="table" w:styleId="TableGrid">
    <w:name w:val="Table Grid"/>
    <w:basedOn w:val="TableNormal"/>
    <w:rsid w:val="00B31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body text Char,bt Char"/>
    <w:link w:val="BodyText"/>
    <w:rsid w:val="00B31A17"/>
    <w:rPr>
      <w:rFonts w:ascii="Book Antiqua" w:hAnsi="Book Antiqua"/>
      <w:b/>
      <w:lang w:val="en-US" w:eastAsia="en-US" w:bidi="ar-SA"/>
    </w:rPr>
  </w:style>
  <w:style w:type="character" w:customStyle="1" w:styleId="Heading2Char">
    <w:name w:val="Heading 2 Char"/>
    <w:link w:val="Heading2"/>
    <w:rsid w:val="00A34960"/>
    <w:rPr>
      <w:b/>
      <w:lang w:val="en-US" w:eastAsia="en-US" w:bidi="ar-SA"/>
    </w:rPr>
  </w:style>
  <w:style w:type="paragraph" w:styleId="PlainText">
    <w:name w:val="Plain Text"/>
    <w:basedOn w:val="Normal"/>
    <w:rsid w:val="00AF208F"/>
    <w:rPr>
      <w:rFonts w:ascii="Courier New" w:hAnsi="Courier New" w:cs="Courier New"/>
    </w:rPr>
  </w:style>
  <w:style w:type="paragraph" w:styleId="Subtitle">
    <w:name w:val="Subtitle"/>
    <w:basedOn w:val="Normal"/>
    <w:qFormat/>
    <w:rsid w:val="00AA68B0"/>
    <w:pPr>
      <w:spacing w:after="60"/>
      <w:jc w:val="center"/>
    </w:pPr>
    <w:rPr>
      <w:rFonts w:ascii="Arial" w:hAnsi="Arial"/>
      <w:b/>
      <w:sz w:val="24"/>
      <w:lang w:val="de-DE"/>
    </w:rPr>
  </w:style>
  <w:style w:type="paragraph" w:styleId="Index6">
    <w:name w:val="index 6"/>
    <w:basedOn w:val="Normal"/>
    <w:next w:val="Normal"/>
    <w:autoRedefine/>
    <w:semiHidden/>
    <w:rsid w:val="004A5D21"/>
    <w:pPr>
      <w:ind w:left="1200" w:hanging="200"/>
    </w:pPr>
  </w:style>
  <w:style w:type="paragraph" w:styleId="ListParagraph">
    <w:name w:val="List Paragraph"/>
    <w:basedOn w:val="Normal"/>
    <w:uiPriority w:val="34"/>
    <w:qFormat/>
    <w:rsid w:val="00AF7EC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37CD2"/>
  </w:style>
  <w:style w:type="character" w:styleId="Strong">
    <w:name w:val="Strong"/>
    <w:uiPriority w:val="22"/>
    <w:qFormat/>
    <w:rsid w:val="00E56246"/>
    <w:rPr>
      <w:b/>
      <w:bCs/>
    </w:rPr>
  </w:style>
  <w:style w:type="character" w:styleId="HTMLCode">
    <w:name w:val="HTML Code"/>
    <w:uiPriority w:val="99"/>
    <w:unhideWhenUsed/>
    <w:rsid w:val="00E562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65E85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table" w:styleId="TableClassic2">
    <w:name w:val="Table Classic 2"/>
    <w:basedOn w:val="TableNormal"/>
    <w:rsid w:val="008850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15E76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customStyle="1" w:styleId="method-label">
    <w:name w:val="method-label"/>
    <w:basedOn w:val="DefaultParagraphFont"/>
    <w:rsid w:val="00E4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29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705">
          <w:marLeft w:val="64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4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8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860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6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709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530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27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05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622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localhost:8081/api/v1/weather?city=Melbourne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anypoint.mulesoft.com/exchange/portals/qwerty-98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localhost:8081/api/v1/abou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1/api/v1/cities/Australia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BellSouth\BellSouth%20doc%20capture\Templates\BST_R2_TD_Report%20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09808-E58C-436B-B9C5-802459C1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BST_R2_TD_Report _Template.dot</Template>
  <TotalTime>813</TotalTime>
  <Pages>8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&lt;CLIENT NAME&gt;</vt:lpstr>
    </vt:vector>
  </TitlesOfParts>
  <Company/>
  <LinksUpToDate>false</LinksUpToDate>
  <CharactersWithSpaces>2650</CharactersWithSpaces>
  <SharedDoc>false</SharedDoc>
  <HLinks>
    <vt:vector size="156" baseType="variant"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_Toc22292452</vt:lpwstr>
      </vt:variant>
      <vt:variant>
        <vt:i4>1638455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_Toc22292451</vt:lpwstr>
      </vt:variant>
      <vt:variant>
        <vt:i4>1572919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_Toc22292450</vt:lpwstr>
      </vt:variant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_Toc22292449</vt:lpwstr>
      </vt:variant>
      <vt:variant>
        <vt:i4>1048630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_Toc22292448</vt:lpwstr>
      </vt:variant>
      <vt:variant>
        <vt:i4>2031670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_Toc22292447</vt:lpwstr>
      </vt:variant>
      <vt:variant>
        <vt:i4>1966134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_Toc22292446</vt:lpwstr>
      </vt:variant>
      <vt:variant>
        <vt:i4>1900598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_Toc22292445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_Toc22292444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_Toc22292443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_Toc22292442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_Toc22292441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_Toc22292440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_Toc22292439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_Toc22292434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_Toc22292433</vt:lpwstr>
      </vt:variant>
      <vt:variant>
        <vt:i4>1703985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_Toc22292432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_Toc22292431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_Toc22292430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_Toc22292429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_Toc22292428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_Toc22292427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_Toc22292426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_Toc22292425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_Toc22292424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_Toc22292423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&lt;CLIENT NAME&gt;</dc:title>
  <dc:subject/>
  <dc:creator>Your User Name</dc:creator>
  <cp:keywords/>
  <cp:lastModifiedBy>Reddy, Prashanth</cp:lastModifiedBy>
  <cp:revision>9</cp:revision>
  <cp:lastPrinted>2009-06-11T03:11:00Z</cp:lastPrinted>
  <dcterms:created xsi:type="dcterms:W3CDTF">2020-01-24T03:43:00Z</dcterms:created>
  <dcterms:modified xsi:type="dcterms:W3CDTF">2020-01-27T01:20:00Z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